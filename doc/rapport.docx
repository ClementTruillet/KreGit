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975434350"/>
        <w:docPartObj>
          <w:docPartGallery w:val="Cover Pages"/>
          <w:docPartUnique/>
        </w:docPartObj>
      </w:sdtPr>
      <w:sdtEndPr/>
      <w:sdtContent>
        <w:p w14:paraId="670F60DD" w14:textId="77777777" w:rsidR="004F3A8C" w:rsidRPr="002E3E7D" w:rsidRDefault="001C7EAC">
          <w:pPr>
            <w:rPr>
              <w:noProof/>
            </w:rPr>
          </w:pPr>
          <w:r w:rsidRPr="002E3E7D">
            <w:rPr>
              <w:b/>
              <w:bCs/>
              <w:noProof/>
            </w:rPr>
            <mc:AlternateContent>
              <mc:Choice Requires="wps">
                <w:drawing>
                  <wp:anchor distT="0" distB="0" distL="114300" distR="114300" simplePos="0" relativeHeight="251674624" behindDoc="1" locked="0" layoutInCell="1" allowOverlap="0" wp14:anchorId="6DD426BE" wp14:editId="7EDF286D">
                    <wp:simplePos x="0" y="0"/>
                    <wp:positionH relativeFrom="margin">
                      <wp:align>right</wp:align>
                    </wp:positionH>
                    <wp:positionV relativeFrom="margin">
                      <wp:align>top</wp:align>
                    </wp:positionV>
                    <wp:extent cx="6858000" cy="6687879"/>
                    <wp:effectExtent l="0" t="0" r="0" b="0"/>
                    <wp:wrapNone/>
                    <wp:docPr id="14" name="Zone de texte 14" descr="Report title"/>
                    <wp:cNvGraphicFramePr/>
                    <a:graphic xmlns:a="http://schemas.openxmlformats.org/drawingml/2006/main">
                      <a:graphicData uri="http://schemas.microsoft.com/office/word/2010/wordprocessingShape">
                        <wps:wsp>
                          <wps:cNvSpPr txBox="1"/>
                          <wps:spPr>
                            <a:xfrm>
                              <a:off x="0" y="0"/>
                              <a:ext cx="68580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240"/>
                                  </w:rPr>
                                  <w:alias w:val="Titre"/>
                                  <w:tag w:val=""/>
                                  <w:id w:val="2115015981"/>
                                  <w:placeholder>
                                    <w:docPart w:val="8F1543422704490A8F9348E389F3C308"/>
                                  </w:placeholder>
                                  <w:dataBinding w:prefixMappings="xmlns:ns0='http://purl.org/dc/elements/1.1/' xmlns:ns1='http://schemas.openxmlformats.org/package/2006/metadata/core-properties' " w:xpath="/ns1:coreProperties[1]/ns0:title[1]" w:storeItemID="{6C3C8BC8-F283-45AE-878A-BAB7291924A1}"/>
                                  <w:text/>
                                </w:sdtPr>
                                <w:sdtEndPr/>
                                <w:sdtContent>
                                  <w:p w14:paraId="79402118" w14:textId="77777777" w:rsidR="00FD4D66" w:rsidRPr="00F36BB0" w:rsidRDefault="00FD4D66">
                                    <w:pPr>
                                      <w:pStyle w:val="Titre"/>
                                      <w:rPr>
                                        <w:noProof/>
                                        <w:sz w:val="340"/>
                                      </w:rPr>
                                    </w:pPr>
                                    <w:r w:rsidRPr="00F36BB0">
                                      <w:rPr>
                                        <w:noProof/>
                                        <w:sz w:val="240"/>
                                      </w:rPr>
                                      <w:t>Rapport</w:t>
                                    </w:r>
                                  </w:p>
                                </w:sdtContent>
                              </w:sdt>
                              <w:p w14:paraId="2C42807E" w14:textId="77777777" w:rsidR="00FD4D66" w:rsidRPr="00F36BB0" w:rsidRDefault="00FD4D66" w:rsidP="008B057D">
                                <w:pPr>
                                  <w:pStyle w:val="Sous-titre"/>
                                  <w:ind w:left="144" w:right="720"/>
                                  <w:rPr>
                                    <w:color w:val="EF4623" w:themeColor="accent1"/>
                                    <w:sz w:val="48"/>
                                  </w:rPr>
                                </w:pPr>
                                <w:r w:rsidRPr="00F36BB0">
                                  <w:rPr>
                                    <w:noProof/>
                                    <w:color w:val="EF4623" w:themeColor="accent1"/>
                                    <w:sz w:val="48"/>
                                  </w:rPr>
                                  <w:t>On en a gros (sur le compte)</w:t>
                                </w:r>
                              </w:p>
                              <w:p w14:paraId="0E483579" w14:textId="77777777" w:rsidR="00FD4D66" w:rsidRDefault="00FD4D66" w:rsidP="008B057D">
                                <w:pPr>
                                  <w:pStyle w:val="Sous-titre"/>
                                  <w:ind w:left="144" w:right="720"/>
                                  <w:rPr>
                                    <w:color w:val="auto"/>
                                  </w:rPr>
                                </w:pPr>
                                <w:r>
                                  <w:rPr>
                                    <w:color w:val="auto"/>
                                  </w:rPr>
                                  <w:t>L2 CUPGE</w:t>
                                </w:r>
                              </w:p>
                              <w:p w14:paraId="03381251" w14:textId="535350BE" w:rsidR="00FD4D66" w:rsidRDefault="006C0C6E" w:rsidP="008B057D">
                                <w:pPr>
                                  <w:pStyle w:val="Sous-titre"/>
                                  <w:ind w:left="144" w:right="720"/>
                                </w:pPr>
                                <w:sdt>
                                  <w:sdtPr>
                                    <w:rPr>
                                      <w:color w:val="auto"/>
                                    </w:rPr>
                                    <w:alias w:val="Date"/>
                                    <w:id w:val="2067442230"/>
                                    <w:placeholder>
                                      <w:docPart w:val="B8501C7F514C47B790D070E3DB9F6AB7"/>
                                    </w:placeholder>
                                    <w:dataBinding w:prefixMappings="xmlns:ns0='http://schemas.microsoft.com/office/2006/coverPageProps' " w:xpath="/ns0:CoverPageProperties[1]/ns0:PublishDate[1]" w:storeItemID="{55AF091B-3C7A-41E3-B477-F2FDAA23CFDA}"/>
                                    <w:date w:fullDate="2019-04-01T00:00:00Z">
                                      <w:dateFormat w:val="yyyy"/>
                                      <w:lid w:val="fr-FR"/>
                                      <w:storeMappedDataAs w:val="dateTime"/>
                                      <w:calendar w:val="gregorian"/>
                                    </w:date>
                                  </w:sdtPr>
                                  <w:sdtEndPr/>
                                  <w:sdtContent>
                                    <w:r w:rsidR="00FD4D66">
                                      <w:rPr>
                                        <w:color w:val="auto"/>
                                      </w:rPr>
                                      <w:t>2019</w:t>
                                    </w:r>
                                  </w:sdtContent>
                                </w:sdt>
                              </w:p>
                              <w:p w14:paraId="1923591D" w14:textId="77777777" w:rsidR="00FD4D66" w:rsidRPr="00C51740" w:rsidRDefault="006C0C6E" w:rsidP="008B057D">
                                <w:pPr>
                                  <w:pStyle w:val="Sommaire"/>
                                  <w:spacing w:after="600"/>
                                  <w:rPr>
                                    <w:noProof/>
                                  </w:rPr>
                                </w:pPr>
                                <w:sdt>
                                  <w:sdtPr>
                                    <w:rPr>
                                      <w:noProof/>
                                    </w:rPr>
                                    <w:alias w:val="Citation ou sommaire"/>
                                    <w:tag w:val="Citation ou sommaire"/>
                                    <w:id w:val="-247963122"/>
                                    <w:placeholder>
                                      <w:docPart w:val="F5697CF1BE1B44D4BAC7B18E2FD13AEE"/>
                                    </w:placeholder>
                                    <w:dataBinding w:prefixMappings="xmlns:ns0='http://schemas.microsoft.com/office/2006/coverPageProps'" w:xpath="/ns0:CoverPageProperties[1]/ns0:Abstract[1]" w:storeItemID="{55AF091B-3C7A-41E3-B477-F2FDAA23CFDA}"/>
                                    <w:text/>
                                  </w:sdtPr>
                                  <w:sdtEndPr/>
                                  <w:sdtContent>
                                    <w:r w:rsidR="00FD4D66">
                                      <w:rPr>
                                        <w:noProof/>
                                      </w:rPr>
                                      <w:t>« Drosophile</w:t>
                                    </w:r>
                                  </w:sdtContent>
                                </w:sdt>
                                <w:r w:rsidR="00FD4D66">
                                  <w:rPr>
                                    <w:noProof/>
                                  </w:rPr>
                                  <w:t> » - Philippe Truillet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6DD426BE" id="_x0000_t202" coordsize="21600,21600" o:spt="202" path="m,l,21600r21600,l21600,xe">
                    <v:stroke joinstyle="miter"/>
                    <v:path gradientshapeok="t" o:connecttype="rect"/>
                  </v:shapetype>
                  <v:shape id="Zone de texte 14" o:spid="_x0000_s1026" type="#_x0000_t202" alt="Report title" style="position:absolute;margin-left:488.8pt;margin-top:0;width:540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82Ip&#10;KYcCAABvBQAADgAAAAAAAAAAAAAAAAAuAgAAZHJzL2Uyb0RvYy54bWxQSwECLQAUAAYACAAAACEA&#10;EXBkHdoAAAAHAQAADwAAAAAAAAAAAAAAAADhBAAAZHJzL2Rvd25yZXYueG1sUEsFBgAAAAAEAAQA&#10;8wAAAOgFAAAAAA==&#10;" o:allowoverlap="f" filled="f" stroked="f" strokeweight=".5pt">
                    <v:textbox inset="0,0,0,0">
                      <w:txbxContent>
                        <w:sdt>
                          <w:sdtPr>
                            <w:rPr>
                              <w:noProof/>
                              <w:sz w:val="240"/>
                            </w:rPr>
                            <w:alias w:val="Titre"/>
                            <w:tag w:val=""/>
                            <w:id w:val="2115015981"/>
                            <w:placeholder>
                              <w:docPart w:val="8F1543422704490A8F9348E389F3C308"/>
                            </w:placeholder>
                            <w:dataBinding w:prefixMappings="xmlns:ns0='http://purl.org/dc/elements/1.1/' xmlns:ns1='http://schemas.openxmlformats.org/package/2006/metadata/core-properties' " w:xpath="/ns1:coreProperties[1]/ns0:title[1]" w:storeItemID="{6C3C8BC8-F283-45AE-878A-BAB7291924A1}"/>
                            <w:text/>
                          </w:sdtPr>
                          <w:sdtEndPr/>
                          <w:sdtContent>
                            <w:p w14:paraId="79402118" w14:textId="77777777" w:rsidR="00FD4D66" w:rsidRPr="00F36BB0" w:rsidRDefault="00FD4D66">
                              <w:pPr>
                                <w:pStyle w:val="Titre"/>
                                <w:rPr>
                                  <w:noProof/>
                                  <w:sz w:val="340"/>
                                </w:rPr>
                              </w:pPr>
                              <w:r w:rsidRPr="00F36BB0">
                                <w:rPr>
                                  <w:noProof/>
                                  <w:sz w:val="240"/>
                                </w:rPr>
                                <w:t>Rapport</w:t>
                              </w:r>
                            </w:p>
                          </w:sdtContent>
                        </w:sdt>
                        <w:p w14:paraId="2C42807E" w14:textId="77777777" w:rsidR="00FD4D66" w:rsidRPr="00F36BB0" w:rsidRDefault="00FD4D66" w:rsidP="008B057D">
                          <w:pPr>
                            <w:pStyle w:val="Sous-titre"/>
                            <w:ind w:left="144" w:right="720"/>
                            <w:rPr>
                              <w:color w:val="EF4623" w:themeColor="accent1"/>
                              <w:sz w:val="48"/>
                            </w:rPr>
                          </w:pPr>
                          <w:r w:rsidRPr="00F36BB0">
                            <w:rPr>
                              <w:noProof/>
                              <w:color w:val="EF4623" w:themeColor="accent1"/>
                              <w:sz w:val="48"/>
                            </w:rPr>
                            <w:t>On en a gros (sur le compte)</w:t>
                          </w:r>
                        </w:p>
                        <w:p w14:paraId="0E483579" w14:textId="77777777" w:rsidR="00FD4D66" w:rsidRDefault="00FD4D66" w:rsidP="008B057D">
                          <w:pPr>
                            <w:pStyle w:val="Sous-titre"/>
                            <w:ind w:left="144" w:right="720"/>
                            <w:rPr>
                              <w:color w:val="auto"/>
                            </w:rPr>
                          </w:pPr>
                          <w:r>
                            <w:rPr>
                              <w:color w:val="auto"/>
                            </w:rPr>
                            <w:t>L2 CUPGE</w:t>
                          </w:r>
                        </w:p>
                        <w:p w14:paraId="03381251" w14:textId="535350BE" w:rsidR="00FD4D66" w:rsidRDefault="006C0C6E" w:rsidP="008B057D">
                          <w:pPr>
                            <w:pStyle w:val="Sous-titre"/>
                            <w:ind w:left="144" w:right="720"/>
                          </w:pPr>
                          <w:sdt>
                            <w:sdtPr>
                              <w:rPr>
                                <w:color w:val="auto"/>
                              </w:rPr>
                              <w:alias w:val="Date"/>
                              <w:id w:val="2067442230"/>
                              <w:placeholder>
                                <w:docPart w:val="B8501C7F514C47B790D070E3DB9F6AB7"/>
                              </w:placeholder>
                              <w:dataBinding w:prefixMappings="xmlns:ns0='http://schemas.microsoft.com/office/2006/coverPageProps' " w:xpath="/ns0:CoverPageProperties[1]/ns0:PublishDate[1]" w:storeItemID="{55AF091B-3C7A-41E3-B477-F2FDAA23CFDA}"/>
                              <w:date w:fullDate="2019-04-01T00:00:00Z">
                                <w:dateFormat w:val="yyyy"/>
                                <w:lid w:val="fr-FR"/>
                                <w:storeMappedDataAs w:val="dateTime"/>
                                <w:calendar w:val="gregorian"/>
                              </w:date>
                            </w:sdtPr>
                            <w:sdtEndPr/>
                            <w:sdtContent>
                              <w:r w:rsidR="00FD4D66">
                                <w:rPr>
                                  <w:color w:val="auto"/>
                                </w:rPr>
                                <w:t>2019</w:t>
                              </w:r>
                            </w:sdtContent>
                          </w:sdt>
                        </w:p>
                        <w:p w14:paraId="1923591D" w14:textId="77777777" w:rsidR="00FD4D66" w:rsidRPr="00C51740" w:rsidRDefault="006C0C6E" w:rsidP="008B057D">
                          <w:pPr>
                            <w:pStyle w:val="Sommaire"/>
                            <w:spacing w:after="600"/>
                            <w:rPr>
                              <w:noProof/>
                            </w:rPr>
                          </w:pPr>
                          <w:sdt>
                            <w:sdtPr>
                              <w:rPr>
                                <w:noProof/>
                              </w:rPr>
                              <w:alias w:val="Citation ou sommaire"/>
                              <w:tag w:val="Citation ou sommaire"/>
                              <w:id w:val="-247963122"/>
                              <w:placeholder>
                                <w:docPart w:val="F5697CF1BE1B44D4BAC7B18E2FD13AEE"/>
                              </w:placeholder>
                              <w:dataBinding w:prefixMappings="xmlns:ns0='http://schemas.microsoft.com/office/2006/coverPageProps'" w:xpath="/ns0:CoverPageProperties[1]/ns0:Abstract[1]" w:storeItemID="{55AF091B-3C7A-41E3-B477-F2FDAA23CFDA}"/>
                              <w:text/>
                            </w:sdtPr>
                            <w:sdtEndPr/>
                            <w:sdtContent>
                              <w:r w:rsidR="00FD4D66">
                                <w:rPr>
                                  <w:noProof/>
                                </w:rPr>
                                <w:t>« Drosophile</w:t>
                              </w:r>
                            </w:sdtContent>
                          </w:sdt>
                          <w:r w:rsidR="00FD4D66">
                            <w:rPr>
                              <w:noProof/>
                            </w:rPr>
                            <w:t> » - Philippe Truillet</w:t>
                          </w:r>
                        </w:p>
                      </w:txbxContent>
                    </v:textbox>
                    <w10:wrap anchorx="margin" anchory="margin"/>
                  </v:shape>
                </w:pict>
              </mc:Fallback>
            </mc:AlternateContent>
          </w:r>
        </w:p>
        <w:p w14:paraId="5403D93F" w14:textId="77777777" w:rsidR="004F3A8C" w:rsidRPr="002E3E7D" w:rsidRDefault="0024775E">
          <w:pPr>
            <w:rPr>
              <w:b/>
              <w:bCs/>
              <w:noProof/>
            </w:rPr>
          </w:pPr>
          <w:r w:rsidRPr="002E3E7D">
            <w:rPr>
              <w:b/>
              <w:bCs/>
              <w:noProof/>
            </w:rPr>
            <mc:AlternateContent>
              <mc:Choice Requires="wps">
                <w:drawing>
                  <wp:anchor distT="0" distB="0" distL="114300" distR="114300" simplePos="0" relativeHeight="251675648" behindDoc="0" locked="0" layoutInCell="1" allowOverlap="0" wp14:anchorId="521EE2E5" wp14:editId="05F34A6E">
                    <wp:simplePos x="0" y="0"/>
                    <wp:positionH relativeFrom="margin">
                      <wp:align>right</wp:align>
                    </wp:positionH>
                    <wp:positionV relativeFrom="margin">
                      <wp:posOffset>7818755</wp:posOffset>
                    </wp:positionV>
                    <wp:extent cx="6858000" cy="1094105"/>
                    <wp:effectExtent l="0" t="0" r="0" b="10795"/>
                    <wp:wrapSquare wrapText="bothSides"/>
                    <wp:docPr id="15" name="Zone de texte 15" descr="contact info"/>
                    <wp:cNvGraphicFramePr/>
                    <a:graphic xmlns:a="http://schemas.openxmlformats.org/drawingml/2006/main">
                      <a:graphicData uri="http://schemas.microsoft.com/office/word/2010/wordprocessingShape">
                        <wps:wsp>
                          <wps:cNvSpPr txBox="1"/>
                          <wps:spPr>
                            <a:xfrm>
                              <a:off x="0" y="0"/>
                              <a:ext cx="6858000" cy="109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43F9F" w14:textId="77777777" w:rsidR="00FD4D66" w:rsidRPr="006E4111" w:rsidRDefault="006C0C6E">
                                <w:pPr>
                                  <w:pStyle w:val="Organisation"/>
                                  <w:rPr>
                                    <w:noProof/>
                                  </w:rPr>
                                </w:pPr>
                                <w:sdt>
                                  <w:sdtPr>
                                    <w:rPr>
                                      <w:noProof/>
                                    </w:rPr>
                                    <w:alias w:val="Société"/>
                                    <w:tag w:val=""/>
                                    <w:id w:val="1247311701"/>
                                    <w:dataBinding w:prefixMappings="xmlns:ns0='http://schemas.openxmlformats.org/officeDocument/2006/extended-properties' " w:xpath="/ns0:Properties[1]/ns0:Company[1]" w:storeItemID="{6668398D-A668-4E3E-A5EB-62B293D839F1}"/>
                                    <w:text/>
                                  </w:sdtPr>
                                  <w:sdtEndPr/>
                                  <w:sdtContent>
                                    <w:r w:rsidR="00FD4D66">
                                      <w:rPr>
                                        <w:noProof/>
                                      </w:rPr>
                                      <w:t>Kregit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D4D66" w:rsidRPr="006E4111" w14:paraId="3D7A6506" w14:textId="77777777">
                                  <w:trPr>
                                    <w:trHeight w:hRule="exact" w:val="144"/>
                                    <w:jc w:val="right"/>
                                  </w:trPr>
                                  <w:tc>
                                    <w:tcPr>
                                      <w:tcW w:w="1666" w:type="pct"/>
                                    </w:tcPr>
                                    <w:p w14:paraId="56697B52" w14:textId="77777777" w:rsidR="00FD4D66" w:rsidRPr="006E4111" w:rsidRDefault="00FD4D66">
                                      <w:pPr>
                                        <w:rPr>
                                          <w:noProof/>
                                        </w:rPr>
                                      </w:pPr>
                                    </w:p>
                                  </w:tc>
                                  <w:tc>
                                    <w:tcPr>
                                      <w:tcW w:w="1667" w:type="pct"/>
                                    </w:tcPr>
                                    <w:p w14:paraId="27ACDA59" w14:textId="77777777" w:rsidR="00FD4D66" w:rsidRPr="006E4111" w:rsidRDefault="00FD4D66">
                                      <w:pPr>
                                        <w:rPr>
                                          <w:noProof/>
                                        </w:rPr>
                                      </w:pPr>
                                    </w:p>
                                  </w:tc>
                                  <w:tc>
                                    <w:tcPr>
                                      <w:tcW w:w="1667" w:type="pct"/>
                                    </w:tcPr>
                                    <w:p w14:paraId="2D414ED7" w14:textId="77777777" w:rsidR="00FD4D66" w:rsidRPr="006E4111" w:rsidRDefault="00FD4D66">
                                      <w:pPr>
                                        <w:rPr>
                                          <w:noProof/>
                                        </w:rPr>
                                      </w:pPr>
                                    </w:p>
                                  </w:tc>
                                </w:tr>
                                <w:tr w:rsidR="00FD4D66" w:rsidRPr="006E4111" w14:paraId="2812F2BF" w14:textId="77777777">
                                  <w:trPr>
                                    <w:jc w:val="right"/>
                                  </w:trPr>
                                  <w:tc>
                                    <w:tcPr>
                                      <w:tcW w:w="1666" w:type="pct"/>
                                      <w:tcMar>
                                        <w:bottom w:w="144" w:type="dxa"/>
                                      </w:tcMar>
                                    </w:tcPr>
                                    <w:p w14:paraId="1B8265A2" w14:textId="77777777" w:rsidR="00FD4D66" w:rsidRDefault="00FD4D66">
                                      <w:pPr>
                                        <w:pStyle w:val="Pieddepage"/>
                                        <w:rPr>
                                          <w:noProof/>
                                        </w:rPr>
                                      </w:pPr>
                                      <w:r>
                                        <w:rPr>
                                          <w:noProof/>
                                        </w:rPr>
                                        <w:t>Clement Truillet</w:t>
                                      </w:r>
                                    </w:p>
                                    <w:p w14:paraId="7481B225" w14:textId="77777777" w:rsidR="00FD4D66" w:rsidRPr="006E4111" w:rsidRDefault="00FD4D66" w:rsidP="0024775E">
                                      <w:pPr>
                                        <w:pStyle w:val="Pieddepage"/>
                                        <w:ind w:left="0"/>
                                        <w:rPr>
                                          <w:noProof/>
                                        </w:rPr>
                                      </w:pPr>
                                      <w:r>
                                        <w:rPr>
                                          <w:noProof/>
                                        </w:rPr>
                                        <w:t xml:space="preserve"> Valentin Frydrychowski</w:t>
                                      </w:r>
                                    </w:p>
                                  </w:tc>
                                  <w:sdt>
                                    <w:sdtPr>
                                      <w:rPr>
                                        <w:noProof/>
                                      </w:rPr>
                                      <w:alias w:val="Adresse"/>
                                      <w:tag w:val=""/>
                                      <w:id w:val="116505570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14:paraId="2E9C1B6C" w14:textId="77777777" w:rsidR="00FD4D66" w:rsidRPr="006E4111" w:rsidRDefault="00FD4D66">
                                          <w:pPr>
                                            <w:pStyle w:val="Pieddepage"/>
                                            <w:rPr>
                                              <w:noProof/>
                                            </w:rPr>
                                          </w:pPr>
                                          <w:r>
                                            <w:rPr>
                                              <w:noProof/>
                                            </w:rPr>
                                            <w:t xml:space="preserve">     </w:t>
                                          </w:r>
                                        </w:p>
                                      </w:tc>
                                    </w:sdtContent>
                                  </w:sdt>
                                  <w:tc>
                                    <w:tcPr>
                                      <w:tcW w:w="1667" w:type="pct"/>
                                      <w:tcMar>
                                        <w:bottom w:w="144" w:type="dxa"/>
                                      </w:tcMar>
                                    </w:tcPr>
                                    <w:p w14:paraId="35D4B9F4" w14:textId="77777777" w:rsidR="00FD4D66" w:rsidRPr="0024775E" w:rsidRDefault="006C0C6E" w:rsidP="0024775E">
                                      <w:pPr>
                                        <w:pStyle w:val="Pieddepage"/>
                                      </w:pPr>
                                      <w:hyperlink r:id="rId12" w:history="1">
                                        <w:r w:rsidR="00FD4D66" w:rsidRPr="0024775E">
                                          <w:t>https://github.com/ctruillet/KreGit</w:t>
                                        </w:r>
                                      </w:hyperlink>
                                      <w:r w:rsidR="00FD4D66">
                                        <w:t>/</w:t>
                                      </w:r>
                                    </w:p>
                                    <w:sdt>
                                      <w:sdtPr>
                                        <w:alias w:val="Site web"/>
                                        <w:tag w:val=""/>
                                        <w:id w:val="-496341185"/>
                                        <w:dataBinding w:prefixMappings="xmlns:ns0='http://purl.org/dc/elements/1.1/' xmlns:ns1='http://schemas.openxmlformats.org/package/2006/metadata/core-properties' " w:xpath="/ns1:coreProperties[1]/ns1:contentStatus[1]" w:storeItemID="{6C3C8BC8-F283-45AE-878A-BAB7291924A1}"/>
                                        <w:text/>
                                      </w:sdtPr>
                                      <w:sdtEndPr/>
                                      <w:sdtContent>
                                        <w:p w14:paraId="3CEE9690" w14:textId="77777777" w:rsidR="00FD4D66" w:rsidRPr="006E4111" w:rsidRDefault="00FD4D66" w:rsidP="0024775E">
                                          <w:pPr>
                                            <w:pStyle w:val="Pieddepage"/>
                                            <w:rPr>
                                              <w:noProof/>
                                            </w:rPr>
                                          </w:pPr>
                                          <w:r w:rsidRPr="0024775E">
                                            <w:t>https://ctruillet.github.io/KreGit/</w:t>
                                          </w:r>
                                        </w:p>
                                      </w:sdtContent>
                                    </w:sdt>
                                  </w:tc>
                                </w:tr>
                                <w:tr w:rsidR="00FD4D66" w:rsidRPr="006E4111" w14:paraId="7C77B3E0" w14:textId="77777777">
                                  <w:trPr>
                                    <w:trHeight w:hRule="exact" w:val="86"/>
                                    <w:jc w:val="right"/>
                                  </w:trPr>
                                  <w:tc>
                                    <w:tcPr>
                                      <w:tcW w:w="1666" w:type="pct"/>
                                      <w:shd w:val="clear" w:color="auto" w:fill="000000" w:themeFill="text1"/>
                                    </w:tcPr>
                                    <w:p w14:paraId="79F75A75" w14:textId="77777777" w:rsidR="00FD4D66" w:rsidRPr="006E4111" w:rsidRDefault="00FD4D66">
                                      <w:pPr>
                                        <w:pStyle w:val="Pieddepage"/>
                                        <w:rPr>
                                          <w:noProof/>
                                        </w:rPr>
                                      </w:pPr>
                                    </w:p>
                                  </w:tc>
                                  <w:tc>
                                    <w:tcPr>
                                      <w:tcW w:w="1667" w:type="pct"/>
                                      <w:shd w:val="clear" w:color="auto" w:fill="000000" w:themeFill="text1"/>
                                    </w:tcPr>
                                    <w:p w14:paraId="215628E0" w14:textId="77777777" w:rsidR="00FD4D66" w:rsidRPr="006E4111" w:rsidRDefault="00FD4D66">
                                      <w:pPr>
                                        <w:pStyle w:val="Pieddepage"/>
                                        <w:rPr>
                                          <w:noProof/>
                                        </w:rPr>
                                      </w:pPr>
                                    </w:p>
                                  </w:tc>
                                  <w:tc>
                                    <w:tcPr>
                                      <w:tcW w:w="1667" w:type="pct"/>
                                      <w:shd w:val="clear" w:color="auto" w:fill="000000" w:themeFill="text1"/>
                                    </w:tcPr>
                                    <w:p w14:paraId="016AE249" w14:textId="77777777" w:rsidR="00FD4D66" w:rsidRPr="006E4111" w:rsidRDefault="00FD4D66">
                                      <w:pPr>
                                        <w:pStyle w:val="Pieddepage"/>
                                        <w:rPr>
                                          <w:noProof/>
                                        </w:rPr>
                                      </w:pPr>
                                    </w:p>
                                  </w:tc>
                                </w:tr>
                              </w:tbl>
                              <w:p w14:paraId="173CA2C6" w14:textId="77777777" w:rsidR="00FD4D66" w:rsidRPr="006E4111" w:rsidRDefault="00FD4D66">
                                <w:pPr>
                                  <w:pStyle w:val="Sansinterlign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0</wp14:pctHeight>
                    </wp14:sizeRelV>
                  </wp:anchor>
                </w:drawing>
              </mc:Choice>
              <mc:Fallback>
                <w:pict>
                  <v:shape w14:anchorId="521EE2E5" id="Zone de texte 15" o:spid="_x0000_s1027" type="#_x0000_t202" alt="contact info" style="position:absolute;margin-left:488.8pt;margin-top:615.65pt;width:540pt;height:86.15pt;z-index:251675648;visibility:visible;mso-wrap-style:square;mso-width-percent:1282;mso-height-percent:0;mso-wrap-distance-left:9pt;mso-wrap-distance-top:0;mso-wrap-distance-right:9pt;mso-wrap-distance-bottom:0;mso-position-horizontal:right;mso-position-horizontal-relative:margin;mso-position-vertical:absolute;mso-position-vertical-relative:margin;mso-width-percent:1282;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" o:allowoverlap="f" filled="f" stroked="f" strokeweight=".5pt">
                    <v:textbox inset="0,0,0,0">
                      <w:txbxContent>
                        <w:p w14:paraId="33E43F9F" w14:textId="77777777" w:rsidR="00FD4D66" w:rsidRPr="006E4111" w:rsidRDefault="006C0C6E">
                          <w:pPr>
                            <w:pStyle w:val="Organisation"/>
                            <w:rPr>
                              <w:noProof/>
                            </w:rPr>
                          </w:pPr>
                          <w:sdt>
                            <w:sdtPr>
                              <w:rPr>
                                <w:noProof/>
                              </w:rPr>
                              <w:alias w:val="Société"/>
                              <w:tag w:val=""/>
                              <w:id w:val="1247311701"/>
                              <w:dataBinding w:prefixMappings="xmlns:ns0='http://schemas.openxmlformats.org/officeDocument/2006/extended-properties' " w:xpath="/ns0:Properties[1]/ns0:Company[1]" w:storeItemID="{6668398D-A668-4E3E-A5EB-62B293D839F1}"/>
                              <w:text/>
                            </w:sdtPr>
                            <w:sdtEndPr/>
                            <w:sdtContent>
                              <w:r w:rsidR="00FD4D66">
                                <w:rPr>
                                  <w:noProof/>
                                </w:rPr>
                                <w:t>Kregit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D4D66" w:rsidRPr="006E4111" w14:paraId="3D7A6506" w14:textId="77777777">
                            <w:trPr>
                              <w:trHeight w:hRule="exact" w:val="144"/>
                              <w:jc w:val="right"/>
                            </w:trPr>
                            <w:tc>
                              <w:tcPr>
                                <w:tcW w:w="1666" w:type="pct"/>
                              </w:tcPr>
                              <w:p w14:paraId="56697B52" w14:textId="77777777" w:rsidR="00FD4D66" w:rsidRPr="006E4111" w:rsidRDefault="00FD4D66">
                                <w:pPr>
                                  <w:rPr>
                                    <w:noProof/>
                                  </w:rPr>
                                </w:pPr>
                              </w:p>
                            </w:tc>
                            <w:tc>
                              <w:tcPr>
                                <w:tcW w:w="1667" w:type="pct"/>
                              </w:tcPr>
                              <w:p w14:paraId="27ACDA59" w14:textId="77777777" w:rsidR="00FD4D66" w:rsidRPr="006E4111" w:rsidRDefault="00FD4D66">
                                <w:pPr>
                                  <w:rPr>
                                    <w:noProof/>
                                  </w:rPr>
                                </w:pPr>
                              </w:p>
                            </w:tc>
                            <w:tc>
                              <w:tcPr>
                                <w:tcW w:w="1667" w:type="pct"/>
                              </w:tcPr>
                              <w:p w14:paraId="2D414ED7" w14:textId="77777777" w:rsidR="00FD4D66" w:rsidRPr="006E4111" w:rsidRDefault="00FD4D66">
                                <w:pPr>
                                  <w:rPr>
                                    <w:noProof/>
                                  </w:rPr>
                                </w:pPr>
                              </w:p>
                            </w:tc>
                          </w:tr>
                          <w:tr w:rsidR="00FD4D66" w:rsidRPr="006E4111" w14:paraId="2812F2BF" w14:textId="77777777">
                            <w:trPr>
                              <w:jc w:val="right"/>
                            </w:trPr>
                            <w:tc>
                              <w:tcPr>
                                <w:tcW w:w="1666" w:type="pct"/>
                                <w:tcMar>
                                  <w:bottom w:w="144" w:type="dxa"/>
                                </w:tcMar>
                              </w:tcPr>
                              <w:p w14:paraId="1B8265A2" w14:textId="77777777" w:rsidR="00FD4D66" w:rsidRDefault="00FD4D66">
                                <w:pPr>
                                  <w:pStyle w:val="Pieddepage"/>
                                  <w:rPr>
                                    <w:noProof/>
                                  </w:rPr>
                                </w:pPr>
                                <w:r>
                                  <w:rPr>
                                    <w:noProof/>
                                  </w:rPr>
                                  <w:t>Clement Truillet</w:t>
                                </w:r>
                              </w:p>
                              <w:p w14:paraId="7481B225" w14:textId="77777777" w:rsidR="00FD4D66" w:rsidRPr="006E4111" w:rsidRDefault="00FD4D66" w:rsidP="0024775E">
                                <w:pPr>
                                  <w:pStyle w:val="Pieddepage"/>
                                  <w:ind w:left="0"/>
                                  <w:rPr>
                                    <w:noProof/>
                                  </w:rPr>
                                </w:pPr>
                                <w:r>
                                  <w:rPr>
                                    <w:noProof/>
                                  </w:rPr>
                                  <w:t xml:space="preserve"> Valentin Frydrychowski</w:t>
                                </w:r>
                              </w:p>
                            </w:tc>
                            <w:sdt>
                              <w:sdtPr>
                                <w:rPr>
                                  <w:noProof/>
                                </w:rPr>
                                <w:alias w:val="Adresse"/>
                                <w:tag w:val=""/>
                                <w:id w:val="116505570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14:paraId="2E9C1B6C" w14:textId="77777777" w:rsidR="00FD4D66" w:rsidRPr="006E4111" w:rsidRDefault="00FD4D66">
                                    <w:pPr>
                                      <w:pStyle w:val="Pieddepage"/>
                                      <w:rPr>
                                        <w:noProof/>
                                      </w:rPr>
                                    </w:pPr>
                                    <w:r>
                                      <w:rPr>
                                        <w:noProof/>
                                      </w:rPr>
                                      <w:t xml:space="preserve">     </w:t>
                                    </w:r>
                                  </w:p>
                                </w:tc>
                              </w:sdtContent>
                            </w:sdt>
                            <w:tc>
                              <w:tcPr>
                                <w:tcW w:w="1667" w:type="pct"/>
                                <w:tcMar>
                                  <w:bottom w:w="144" w:type="dxa"/>
                                </w:tcMar>
                              </w:tcPr>
                              <w:p w14:paraId="35D4B9F4" w14:textId="77777777" w:rsidR="00FD4D66" w:rsidRPr="0024775E" w:rsidRDefault="006C0C6E" w:rsidP="0024775E">
                                <w:pPr>
                                  <w:pStyle w:val="Pieddepage"/>
                                </w:pPr>
                                <w:hyperlink r:id="rId13" w:history="1">
                                  <w:r w:rsidR="00FD4D66" w:rsidRPr="0024775E">
                                    <w:t>https://github.com/ctruillet/KreGit</w:t>
                                  </w:r>
                                </w:hyperlink>
                                <w:r w:rsidR="00FD4D66">
                                  <w:t>/</w:t>
                                </w:r>
                              </w:p>
                              <w:sdt>
                                <w:sdtPr>
                                  <w:alias w:val="Site web"/>
                                  <w:tag w:val=""/>
                                  <w:id w:val="-496341185"/>
                                  <w:dataBinding w:prefixMappings="xmlns:ns0='http://purl.org/dc/elements/1.1/' xmlns:ns1='http://schemas.openxmlformats.org/package/2006/metadata/core-properties' " w:xpath="/ns1:coreProperties[1]/ns1:contentStatus[1]" w:storeItemID="{6C3C8BC8-F283-45AE-878A-BAB7291924A1}"/>
                                  <w:text/>
                                </w:sdtPr>
                                <w:sdtEndPr/>
                                <w:sdtContent>
                                  <w:p w14:paraId="3CEE9690" w14:textId="77777777" w:rsidR="00FD4D66" w:rsidRPr="006E4111" w:rsidRDefault="00FD4D66" w:rsidP="0024775E">
                                    <w:pPr>
                                      <w:pStyle w:val="Pieddepage"/>
                                      <w:rPr>
                                        <w:noProof/>
                                      </w:rPr>
                                    </w:pPr>
                                    <w:r w:rsidRPr="0024775E">
                                      <w:t>https://ctruillet.github.io/KreGit/</w:t>
                                    </w:r>
                                  </w:p>
                                </w:sdtContent>
                              </w:sdt>
                            </w:tc>
                          </w:tr>
                          <w:tr w:rsidR="00FD4D66" w:rsidRPr="006E4111" w14:paraId="7C77B3E0" w14:textId="77777777">
                            <w:trPr>
                              <w:trHeight w:hRule="exact" w:val="86"/>
                              <w:jc w:val="right"/>
                            </w:trPr>
                            <w:tc>
                              <w:tcPr>
                                <w:tcW w:w="1666" w:type="pct"/>
                                <w:shd w:val="clear" w:color="auto" w:fill="000000" w:themeFill="text1"/>
                              </w:tcPr>
                              <w:p w14:paraId="79F75A75" w14:textId="77777777" w:rsidR="00FD4D66" w:rsidRPr="006E4111" w:rsidRDefault="00FD4D66">
                                <w:pPr>
                                  <w:pStyle w:val="Pieddepage"/>
                                  <w:rPr>
                                    <w:noProof/>
                                  </w:rPr>
                                </w:pPr>
                              </w:p>
                            </w:tc>
                            <w:tc>
                              <w:tcPr>
                                <w:tcW w:w="1667" w:type="pct"/>
                                <w:shd w:val="clear" w:color="auto" w:fill="000000" w:themeFill="text1"/>
                              </w:tcPr>
                              <w:p w14:paraId="215628E0" w14:textId="77777777" w:rsidR="00FD4D66" w:rsidRPr="006E4111" w:rsidRDefault="00FD4D66">
                                <w:pPr>
                                  <w:pStyle w:val="Pieddepage"/>
                                  <w:rPr>
                                    <w:noProof/>
                                  </w:rPr>
                                </w:pPr>
                              </w:p>
                            </w:tc>
                            <w:tc>
                              <w:tcPr>
                                <w:tcW w:w="1667" w:type="pct"/>
                                <w:shd w:val="clear" w:color="auto" w:fill="000000" w:themeFill="text1"/>
                              </w:tcPr>
                              <w:p w14:paraId="016AE249" w14:textId="77777777" w:rsidR="00FD4D66" w:rsidRPr="006E4111" w:rsidRDefault="00FD4D66">
                                <w:pPr>
                                  <w:pStyle w:val="Pieddepage"/>
                                  <w:rPr>
                                    <w:noProof/>
                                  </w:rPr>
                                </w:pPr>
                              </w:p>
                            </w:tc>
                          </w:tr>
                        </w:tbl>
                        <w:p w14:paraId="173CA2C6" w14:textId="77777777" w:rsidR="00FD4D66" w:rsidRPr="006E4111" w:rsidRDefault="00FD4D66">
                          <w:pPr>
                            <w:pStyle w:val="Sansinterligne"/>
                            <w:rPr>
                              <w:noProof/>
                              <w:lang w:val="fr-FR"/>
                            </w:rPr>
                          </w:pPr>
                        </w:p>
                      </w:txbxContent>
                    </v:textbox>
                    <w10:wrap type="square" anchorx="margin" anchory="margin"/>
                  </v:shape>
                </w:pict>
              </mc:Fallback>
            </mc:AlternateContent>
          </w:r>
          <w:r w:rsidR="001C7EAC" w:rsidRPr="002E3E7D">
            <w:rPr>
              <w:noProof/>
            </w:rPr>
            <w:br w:type="page"/>
          </w:r>
        </w:p>
      </w:sdtContent>
    </w:sdt>
    <w:sdt>
      <w:sdtPr>
        <w:rPr>
          <w:rFonts w:asciiTheme="minorHAnsi" w:eastAsiaTheme="minorHAnsi" w:hAnsiTheme="minorHAnsi" w:cstheme="minorBidi"/>
          <w:b w:val="0"/>
          <w:bCs w:val="0"/>
          <w:color w:val="404040" w:themeColor="text1" w:themeTint="BF"/>
          <w:kern w:val="0"/>
          <w:sz w:val="20"/>
        </w:rPr>
        <w:id w:val="1148315783"/>
        <w:docPartObj>
          <w:docPartGallery w:val="Table of Contents"/>
          <w:docPartUnique/>
        </w:docPartObj>
      </w:sdtPr>
      <w:sdtEndPr/>
      <w:sdtContent>
        <w:p w14:paraId="052D06EF" w14:textId="563AA0D3" w:rsidR="00A279F9" w:rsidRDefault="00A279F9">
          <w:pPr>
            <w:pStyle w:val="En-ttedetabledesmatires"/>
          </w:pPr>
          <w:r>
            <w:t>Table des matières</w:t>
          </w:r>
        </w:p>
        <w:p w14:paraId="4AF922E7" w14:textId="68CA92E7" w:rsidR="00FD4D66" w:rsidRDefault="00A279F9">
          <w:pPr>
            <w:pStyle w:val="TM1"/>
            <w:rPr>
              <w:rFonts w:eastAsiaTheme="minorEastAsia"/>
              <w:color w:val="auto"/>
              <w:kern w:val="0"/>
              <w:sz w:val="22"/>
              <w:szCs w:val="22"/>
              <w:lang w:eastAsia="fr-FR"/>
            </w:rPr>
          </w:pPr>
          <w:r>
            <w:fldChar w:fldCharType="begin"/>
          </w:r>
          <w:r>
            <w:instrText xml:space="preserve"> TOC \o "1-3" \h \z \u </w:instrText>
          </w:r>
          <w:r>
            <w:fldChar w:fldCharType="separate"/>
          </w:r>
          <w:hyperlink w:anchor="_Toc5564794" w:history="1">
            <w:r w:rsidR="00FD4D66" w:rsidRPr="00B62D7B">
              <w:rPr>
                <w:rStyle w:val="Lienhypertexte"/>
              </w:rPr>
              <w:t>Présentation du projet</w:t>
            </w:r>
            <w:r w:rsidR="00FD4D66">
              <w:rPr>
                <w:webHidden/>
              </w:rPr>
              <w:tab/>
            </w:r>
            <w:r w:rsidR="00FD4D66">
              <w:rPr>
                <w:webHidden/>
              </w:rPr>
              <w:fldChar w:fldCharType="begin"/>
            </w:r>
            <w:r w:rsidR="00FD4D66">
              <w:rPr>
                <w:webHidden/>
              </w:rPr>
              <w:instrText xml:space="preserve"> PAGEREF _Toc5564794 \h </w:instrText>
            </w:r>
            <w:r w:rsidR="00FD4D66">
              <w:rPr>
                <w:webHidden/>
              </w:rPr>
            </w:r>
            <w:r w:rsidR="00FD4D66">
              <w:rPr>
                <w:webHidden/>
              </w:rPr>
              <w:fldChar w:fldCharType="separate"/>
            </w:r>
            <w:r w:rsidR="006277BD">
              <w:rPr>
                <w:webHidden/>
              </w:rPr>
              <w:t>1</w:t>
            </w:r>
            <w:r w:rsidR="00FD4D66">
              <w:rPr>
                <w:webHidden/>
              </w:rPr>
              <w:fldChar w:fldCharType="end"/>
            </w:r>
          </w:hyperlink>
        </w:p>
        <w:p w14:paraId="52BCD0A2" w14:textId="46D3C46F" w:rsidR="00FD4D66" w:rsidRDefault="006C0C6E">
          <w:pPr>
            <w:pStyle w:val="TM2"/>
            <w:tabs>
              <w:tab w:val="right" w:leader="underscore" w:pos="8414"/>
            </w:tabs>
            <w:rPr>
              <w:rFonts w:eastAsiaTheme="minorEastAsia"/>
              <w:noProof/>
              <w:color w:val="auto"/>
              <w:sz w:val="22"/>
              <w:szCs w:val="22"/>
              <w:lang w:eastAsia="fr-FR"/>
            </w:rPr>
          </w:pPr>
          <w:hyperlink w:anchor="_Toc5564795" w:history="1">
            <w:r w:rsidR="00FD4D66" w:rsidRPr="00B62D7B">
              <w:rPr>
                <w:rStyle w:val="Lienhypertexte"/>
                <w:noProof/>
              </w:rPr>
              <w:t>Objectif du projet</w:t>
            </w:r>
            <w:r w:rsidR="00FD4D66">
              <w:rPr>
                <w:noProof/>
                <w:webHidden/>
              </w:rPr>
              <w:tab/>
            </w:r>
            <w:r w:rsidR="00FD4D66">
              <w:rPr>
                <w:noProof/>
                <w:webHidden/>
              </w:rPr>
              <w:fldChar w:fldCharType="begin"/>
            </w:r>
            <w:r w:rsidR="00FD4D66">
              <w:rPr>
                <w:noProof/>
                <w:webHidden/>
              </w:rPr>
              <w:instrText xml:space="preserve"> PAGEREF _Toc5564795 \h </w:instrText>
            </w:r>
            <w:r w:rsidR="00FD4D66">
              <w:rPr>
                <w:noProof/>
                <w:webHidden/>
              </w:rPr>
            </w:r>
            <w:r w:rsidR="00FD4D66">
              <w:rPr>
                <w:noProof/>
                <w:webHidden/>
              </w:rPr>
              <w:fldChar w:fldCharType="separate"/>
            </w:r>
            <w:r w:rsidR="006277BD">
              <w:rPr>
                <w:noProof/>
                <w:webHidden/>
              </w:rPr>
              <w:t>1</w:t>
            </w:r>
            <w:r w:rsidR="00FD4D66">
              <w:rPr>
                <w:noProof/>
                <w:webHidden/>
              </w:rPr>
              <w:fldChar w:fldCharType="end"/>
            </w:r>
          </w:hyperlink>
        </w:p>
        <w:p w14:paraId="309CB317" w14:textId="05BF8635" w:rsidR="00FD4D66" w:rsidRDefault="006C0C6E">
          <w:pPr>
            <w:pStyle w:val="TM2"/>
            <w:tabs>
              <w:tab w:val="right" w:leader="underscore" w:pos="8414"/>
            </w:tabs>
            <w:rPr>
              <w:rFonts w:eastAsiaTheme="minorEastAsia"/>
              <w:noProof/>
              <w:color w:val="auto"/>
              <w:sz w:val="22"/>
              <w:szCs w:val="22"/>
              <w:lang w:eastAsia="fr-FR"/>
            </w:rPr>
          </w:pPr>
          <w:hyperlink w:anchor="_Toc5564796" w:history="1">
            <w:r w:rsidR="00FD4D66" w:rsidRPr="00B62D7B">
              <w:rPr>
                <w:rStyle w:val="Lienhypertexte"/>
                <w:noProof/>
              </w:rPr>
              <w:t>Cahier des charges</w:t>
            </w:r>
            <w:r w:rsidR="00FD4D66">
              <w:rPr>
                <w:noProof/>
                <w:webHidden/>
              </w:rPr>
              <w:tab/>
            </w:r>
            <w:r w:rsidR="00FD4D66">
              <w:rPr>
                <w:noProof/>
                <w:webHidden/>
              </w:rPr>
              <w:fldChar w:fldCharType="begin"/>
            </w:r>
            <w:r w:rsidR="00FD4D66">
              <w:rPr>
                <w:noProof/>
                <w:webHidden/>
              </w:rPr>
              <w:instrText xml:space="preserve"> PAGEREF _Toc5564796 \h </w:instrText>
            </w:r>
            <w:r w:rsidR="00FD4D66">
              <w:rPr>
                <w:noProof/>
                <w:webHidden/>
              </w:rPr>
            </w:r>
            <w:r w:rsidR="00FD4D66">
              <w:rPr>
                <w:noProof/>
                <w:webHidden/>
              </w:rPr>
              <w:fldChar w:fldCharType="separate"/>
            </w:r>
            <w:r w:rsidR="006277BD">
              <w:rPr>
                <w:noProof/>
                <w:webHidden/>
              </w:rPr>
              <w:t>1</w:t>
            </w:r>
            <w:r w:rsidR="00FD4D66">
              <w:rPr>
                <w:noProof/>
                <w:webHidden/>
              </w:rPr>
              <w:fldChar w:fldCharType="end"/>
            </w:r>
          </w:hyperlink>
        </w:p>
        <w:p w14:paraId="068F43D7" w14:textId="679EC6F6" w:rsidR="00FD4D66" w:rsidRDefault="006C0C6E">
          <w:pPr>
            <w:pStyle w:val="TM2"/>
            <w:tabs>
              <w:tab w:val="right" w:leader="underscore" w:pos="8414"/>
            </w:tabs>
            <w:rPr>
              <w:rFonts w:eastAsiaTheme="minorEastAsia"/>
              <w:noProof/>
              <w:color w:val="auto"/>
              <w:sz w:val="22"/>
              <w:szCs w:val="22"/>
              <w:lang w:eastAsia="fr-FR"/>
            </w:rPr>
          </w:pPr>
          <w:hyperlink w:anchor="_Toc5564797" w:history="1">
            <w:r w:rsidR="00FD4D66" w:rsidRPr="00B62D7B">
              <w:rPr>
                <w:rStyle w:val="Lienhypertexte"/>
                <w:noProof/>
              </w:rPr>
              <w:t>Démarche du projet</w:t>
            </w:r>
            <w:r w:rsidR="00FD4D66">
              <w:rPr>
                <w:noProof/>
                <w:webHidden/>
              </w:rPr>
              <w:tab/>
            </w:r>
            <w:r w:rsidR="00FD4D66">
              <w:rPr>
                <w:noProof/>
                <w:webHidden/>
              </w:rPr>
              <w:fldChar w:fldCharType="begin"/>
            </w:r>
            <w:r w:rsidR="00FD4D66">
              <w:rPr>
                <w:noProof/>
                <w:webHidden/>
              </w:rPr>
              <w:instrText xml:space="preserve"> PAGEREF _Toc5564797 \h </w:instrText>
            </w:r>
            <w:r w:rsidR="00FD4D66">
              <w:rPr>
                <w:noProof/>
                <w:webHidden/>
              </w:rPr>
            </w:r>
            <w:r w:rsidR="00FD4D66">
              <w:rPr>
                <w:noProof/>
                <w:webHidden/>
              </w:rPr>
              <w:fldChar w:fldCharType="separate"/>
            </w:r>
            <w:r w:rsidR="006277BD">
              <w:rPr>
                <w:noProof/>
                <w:webHidden/>
              </w:rPr>
              <w:t>2</w:t>
            </w:r>
            <w:r w:rsidR="00FD4D66">
              <w:rPr>
                <w:noProof/>
                <w:webHidden/>
              </w:rPr>
              <w:fldChar w:fldCharType="end"/>
            </w:r>
          </w:hyperlink>
        </w:p>
        <w:p w14:paraId="412A3159" w14:textId="30167B06" w:rsidR="00FD4D66" w:rsidRDefault="006C0C6E">
          <w:pPr>
            <w:pStyle w:val="TM1"/>
            <w:rPr>
              <w:rFonts w:eastAsiaTheme="minorEastAsia"/>
              <w:color w:val="auto"/>
              <w:kern w:val="0"/>
              <w:sz w:val="22"/>
              <w:szCs w:val="22"/>
              <w:lang w:eastAsia="fr-FR"/>
            </w:rPr>
          </w:pPr>
          <w:hyperlink w:anchor="_Toc5564798" w:history="1">
            <w:r w:rsidR="00FD4D66" w:rsidRPr="00B62D7B">
              <w:rPr>
                <w:rStyle w:val="Lienhypertexte"/>
              </w:rPr>
              <w:t>Mode d’emploi</w:t>
            </w:r>
            <w:r w:rsidR="00FD4D66">
              <w:rPr>
                <w:webHidden/>
              </w:rPr>
              <w:tab/>
            </w:r>
            <w:r w:rsidR="00FD4D66">
              <w:rPr>
                <w:webHidden/>
              </w:rPr>
              <w:fldChar w:fldCharType="begin"/>
            </w:r>
            <w:r w:rsidR="00FD4D66">
              <w:rPr>
                <w:webHidden/>
              </w:rPr>
              <w:instrText xml:space="preserve"> PAGEREF _Toc5564798 \h </w:instrText>
            </w:r>
            <w:r w:rsidR="00FD4D66">
              <w:rPr>
                <w:webHidden/>
              </w:rPr>
            </w:r>
            <w:r w:rsidR="00FD4D66">
              <w:rPr>
                <w:webHidden/>
              </w:rPr>
              <w:fldChar w:fldCharType="separate"/>
            </w:r>
            <w:r w:rsidR="006277BD">
              <w:rPr>
                <w:webHidden/>
              </w:rPr>
              <w:t>3</w:t>
            </w:r>
            <w:r w:rsidR="00FD4D66">
              <w:rPr>
                <w:webHidden/>
              </w:rPr>
              <w:fldChar w:fldCharType="end"/>
            </w:r>
          </w:hyperlink>
        </w:p>
        <w:p w14:paraId="0AB3FD8D" w14:textId="1769B6DB" w:rsidR="00FD4D66" w:rsidRDefault="006C0C6E">
          <w:pPr>
            <w:pStyle w:val="TM1"/>
            <w:rPr>
              <w:rFonts w:eastAsiaTheme="minorEastAsia"/>
              <w:color w:val="auto"/>
              <w:kern w:val="0"/>
              <w:sz w:val="22"/>
              <w:szCs w:val="22"/>
              <w:lang w:eastAsia="fr-FR"/>
            </w:rPr>
          </w:pPr>
          <w:hyperlink w:anchor="_Toc5564799" w:history="1">
            <w:r w:rsidR="00FD4D66" w:rsidRPr="00B62D7B">
              <w:rPr>
                <w:rStyle w:val="Lienhypertexte"/>
              </w:rPr>
              <w:t>Organisation du programme</w:t>
            </w:r>
            <w:r w:rsidR="00FD4D66">
              <w:rPr>
                <w:webHidden/>
              </w:rPr>
              <w:tab/>
            </w:r>
            <w:r w:rsidR="00FD4D66">
              <w:rPr>
                <w:webHidden/>
              </w:rPr>
              <w:fldChar w:fldCharType="begin"/>
            </w:r>
            <w:r w:rsidR="00FD4D66">
              <w:rPr>
                <w:webHidden/>
              </w:rPr>
              <w:instrText xml:space="preserve"> PAGEREF _Toc5564799 \h </w:instrText>
            </w:r>
            <w:r w:rsidR="00FD4D66">
              <w:rPr>
                <w:webHidden/>
              </w:rPr>
            </w:r>
            <w:r w:rsidR="00FD4D66">
              <w:rPr>
                <w:webHidden/>
              </w:rPr>
              <w:fldChar w:fldCharType="separate"/>
            </w:r>
            <w:r w:rsidR="006277BD">
              <w:rPr>
                <w:webHidden/>
              </w:rPr>
              <w:t>4</w:t>
            </w:r>
            <w:r w:rsidR="00FD4D66">
              <w:rPr>
                <w:webHidden/>
              </w:rPr>
              <w:fldChar w:fldCharType="end"/>
            </w:r>
          </w:hyperlink>
        </w:p>
        <w:p w14:paraId="3612B203" w14:textId="7517D1E7" w:rsidR="00FD4D66" w:rsidRDefault="006C0C6E">
          <w:pPr>
            <w:pStyle w:val="TM2"/>
            <w:tabs>
              <w:tab w:val="right" w:leader="underscore" w:pos="8414"/>
            </w:tabs>
            <w:rPr>
              <w:rFonts w:eastAsiaTheme="minorEastAsia"/>
              <w:noProof/>
              <w:color w:val="auto"/>
              <w:sz w:val="22"/>
              <w:szCs w:val="22"/>
              <w:lang w:eastAsia="fr-FR"/>
            </w:rPr>
          </w:pPr>
          <w:hyperlink w:anchor="_Toc5564800" w:history="1">
            <w:r w:rsidR="00FD4D66" w:rsidRPr="00B62D7B">
              <w:rPr>
                <w:rStyle w:val="Lienhypertexte"/>
                <w:noProof/>
              </w:rPr>
              <w:t>Découpage et rôle des fonctions</w:t>
            </w:r>
            <w:r w:rsidR="00FD4D66">
              <w:rPr>
                <w:noProof/>
                <w:webHidden/>
              </w:rPr>
              <w:tab/>
            </w:r>
            <w:r w:rsidR="00FD4D66">
              <w:rPr>
                <w:noProof/>
                <w:webHidden/>
              </w:rPr>
              <w:fldChar w:fldCharType="begin"/>
            </w:r>
            <w:r w:rsidR="00FD4D66">
              <w:rPr>
                <w:noProof/>
                <w:webHidden/>
              </w:rPr>
              <w:instrText xml:space="preserve"> PAGEREF _Toc5564800 \h </w:instrText>
            </w:r>
            <w:r w:rsidR="00FD4D66">
              <w:rPr>
                <w:noProof/>
                <w:webHidden/>
              </w:rPr>
            </w:r>
            <w:r w:rsidR="00FD4D66">
              <w:rPr>
                <w:noProof/>
                <w:webHidden/>
              </w:rPr>
              <w:fldChar w:fldCharType="separate"/>
            </w:r>
            <w:r w:rsidR="006277BD">
              <w:rPr>
                <w:noProof/>
                <w:webHidden/>
              </w:rPr>
              <w:t>4</w:t>
            </w:r>
            <w:r w:rsidR="00FD4D66">
              <w:rPr>
                <w:noProof/>
                <w:webHidden/>
              </w:rPr>
              <w:fldChar w:fldCharType="end"/>
            </w:r>
          </w:hyperlink>
        </w:p>
        <w:p w14:paraId="0643E1E1" w14:textId="7EE94BFE" w:rsidR="00FD4D66" w:rsidRDefault="006C0C6E">
          <w:pPr>
            <w:pStyle w:val="TM3"/>
            <w:tabs>
              <w:tab w:val="right" w:leader="underscore" w:pos="8414"/>
            </w:tabs>
            <w:rPr>
              <w:rFonts w:eastAsiaTheme="minorEastAsia"/>
              <w:noProof/>
              <w:color w:val="auto"/>
              <w:sz w:val="22"/>
              <w:szCs w:val="22"/>
              <w:lang w:eastAsia="fr-FR"/>
            </w:rPr>
          </w:pPr>
          <w:hyperlink w:anchor="_Toc5564801" w:history="1">
            <w:r w:rsidR="00FD4D66" w:rsidRPr="00B62D7B">
              <w:rPr>
                <w:rStyle w:val="Lienhypertexte"/>
                <w:noProof/>
              </w:rPr>
              <w:t>Main</w:t>
            </w:r>
            <w:r w:rsidR="00FD4D66">
              <w:rPr>
                <w:noProof/>
                <w:webHidden/>
              </w:rPr>
              <w:tab/>
            </w:r>
            <w:r w:rsidR="00FD4D66">
              <w:rPr>
                <w:noProof/>
                <w:webHidden/>
              </w:rPr>
              <w:fldChar w:fldCharType="begin"/>
            </w:r>
            <w:r w:rsidR="00FD4D66">
              <w:rPr>
                <w:noProof/>
                <w:webHidden/>
              </w:rPr>
              <w:instrText xml:space="preserve"> PAGEREF _Toc5564801 \h </w:instrText>
            </w:r>
            <w:r w:rsidR="00FD4D66">
              <w:rPr>
                <w:noProof/>
                <w:webHidden/>
              </w:rPr>
            </w:r>
            <w:r w:rsidR="00FD4D66">
              <w:rPr>
                <w:noProof/>
                <w:webHidden/>
              </w:rPr>
              <w:fldChar w:fldCharType="separate"/>
            </w:r>
            <w:r w:rsidR="006277BD">
              <w:rPr>
                <w:noProof/>
                <w:webHidden/>
              </w:rPr>
              <w:t>4</w:t>
            </w:r>
            <w:r w:rsidR="00FD4D66">
              <w:rPr>
                <w:noProof/>
                <w:webHidden/>
              </w:rPr>
              <w:fldChar w:fldCharType="end"/>
            </w:r>
          </w:hyperlink>
        </w:p>
        <w:p w14:paraId="753D1E78" w14:textId="645252A0" w:rsidR="00FD4D66" w:rsidRDefault="006C0C6E">
          <w:pPr>
            <w:pStyle w:val="TM3"/>
            <w:tabs>
              <w:tab w:val="right" w:leader="underscore" w:pos="8414"/>
            </w:tabs>
            <w:rPr>
              <w:rFonts w:eastAsiaTheme="minorEastAsia"/>
              <w:noProof/>
              <w:color w:val="auto"/>
              <w:sz w:val="22"/>
              <w:szCs w:val="22"/>
              <w:lang w:eastAsia="fr-FR"/>
            </w:rPr>
          </w:pPr>
          <w:hyperlink w:anchor="_Toc5564802" w:history="1">
            <w:r w:rsidR="00FD4D66" w:rsidRPr="00B62D7B">
              <w:rPr>
                <w:rStyle w:val="Lienhypertexte"/>
                <w:noProof/>
              </w:rPr>
              <w:t>Display</w:t>
            </w:r>
            <w:r w:rsidR="00FD4D66">
              <w:rPr>
                <w:noProof/>
                <w:webHidden/>
              </w:rPr>
              <w:tab/>
            </w:r>
            <w:r w:rsidR="00FD4D66">
              <w:rPr>
                <w:noProof/>
                <w:webHidden/>
              </w:rPr>
              <w:fldChar w:fldCharType="begin"/>
            </w:r>
            <w:r w:rsidR="00FD4D66">
              <w:rPr>
                <w:noProof/>
                <w:webHidden/>
              </w:rPr>
              <w:instrText xml:space="preserve"> PAGEREF _Toc5564802 \h </w:instrText>
            </w:r>
            <w:r w:rsidR="00FD4D66">
              <w:rPr>
                <w:noProof/>
                <w:webHidden/>
              </w:rPr>
            </w:r>
            <w:r w:rsidR="00FD4D66">
              <w:rPr>
                <w:noProof/>
                <w:webHidden/>
              </w:rPr>
              <w:fldChar w:fldCharType="separate"/>
            </w:r>
            <w:r w:rsidR="006277BD">
              <w:rPr>
                <w:noProof/>
                <w:webHidden/>
              </w:rPr>
              <w:t>5</w:t>
            </w:r>
            <w:r w:rsidR="00FD4D66">
              <w:rPr>
                <w:noProof/>
                <w:webHidden/>
              </w:rPr>
              <w:fldChar w:fldCharType="end"/>
            </w:r>
          </w:hyperlink>
        </w:p>
        <w:p w14:paraId="44C6E877" w14:textId="297DEDFB" w:rsidR="00FD4D66" w:rsidRDefault="006C0C6E">
          <w:pPr>
            <w:pStyle w:val="TM3"/>
            <w:tabs>
              <w:tab w:val="right" w:leader="underscore" w:pos="8414"/>
            </w:tabs>
            <w:rPr>
              <w:rFonts w:eastAsiaTheme="minorEastAsia"/>
              <w:noProof/>
              <w:color w:val="auto"/>
              <w:sz w:val="22"/>
              <w:szCs w:val="22"/>
              <w:lang w:eastAsia="fr-FR"/>
            </w:rPr>
          </w:pPr>
          <w:hyperlink w:anchor="_Toc5564803" w:history="1">
            <w:r w:rsidR="00FD4D66" w:rsidRPr="00B62D7B">
              <w:rPr>
                <w:rStyle w:val="Lienhypertexte"/>
                <w:noProof/>
              </w:rPr>
              <w:t>User_account</w:t>
            </w:r>
            <w:r w:rsidR="00FD4D66">
              <w:rPr>
                <w:noProof/>
                <w:webHidden/>
              </w:rPr>
              <w:tab/>
            </w:r>
            <w:r w:rsidR="00FD4D66">
              <w:rPr>
                <w:noProof/>
                <w:webHidden/>
              </w:rPr>
              <w:fldChar w:fldCharType="begin"/>
            </w:r>
            <w:r w:rsidR="00FD4D66">
              <w:rPr>
                <w:noProof/>
                <w:webHidden/>
              </w:rPr>
              <w:instrText xml:space="preserve"> PAGEREF _Toc5564803 \h </w:instrText>
            </w:r>
            <w:r w:rsidR="00FD4D66">
              <w:rPr>
                <w:noProof/>
                <w:webHidden/>
              </w:rPr>
            </w:r>
            <w:r w:rsidR="00FD4D66">
              <w:rPr>
                <w:noProof/>
                <w:webHidden/>
              </w:rPr>
              <w:fldChar w:fldCharType="separate"/>
            </w:r>
            <w:r w:rsidR="006277BD">
              <w:rPr>
                <w:noProof/>
                <w:webHidden/>
              </w:rPr>
              <w:t>6</w:t>
            </w:r>
            <w:r w:rsidR="00FD4D66">
              <w:rPr>
                <w:noProof/>
                <w:webHidden/>
              </w:rPr>
              <w:fldChar w:fldCharType="end"/>
            </w:r>
          </w:hyperlink>
        </w:p>
        <w:p w14:paraId="1DD0F546" w14:textId="5522132D" w:rsidR="00FD4D66" w:rsidRDefault="006C0C6E">
          <w:pPr>
            <w:pStyle w:val="TM3"/>
            <w:tabs>
              <w:tab w:val="right" w:leader="underscore" w:pos="8414"/>
            </w:tabs>
            <w:rPr>
              <w:rFonts w:eastAsiaTheme="minorEastAsia"/>
              <w:noProof/>
              <w:color w:val="auto"/>
              <w:sz w:val="22"/>
              <w:szCs w:val="22"/>
              <w:lang w:eastAsia="fr-FR"/>
            </w:rPr>
          </w:pPr>
          <w:hyperlink w:anchor="_Toc5564804" w:history="1">
            <w:r w:rsidR="00FD4D66" w:rsidRPr="00B62D7B">
              <w:rPr>
                <w:rStyle w:val="Lienhypertexte"/>
                <w:noProof/>
              </w:rPr>
              <w:t>Account</w:t>
            </w:r>
            <w:r w:rsidR="00FD4D66">
              <w:rPr>
                <w:noProof/>
                <w:webHidden/>
              </w:rPr>
              <w:tab/>
            </w:r>
            <w:r w:rsidR="00FD4D66">
              <w:rPr>
                <w:noProof/>
                <w:webHidden/>
              </w:rPr>
              <w:fldChar w:fldCharType="begin"/>
            </w:r>
            <w:r w:rsidR="00FD4D66">
              <w:rPr>
                <w:noProof/>
                <w:webHidden/>
              </w:rPr>
              <w:instrText xml:space="preserve"> PAGEREF _Toc5564804 \h </w:instrText>
            </w:r>
            <w:r w:rsidR="00FD4D66">
              <w:rPr>
                <w:noProof/>
                <w:webHidden/>
              </w:rPr>
            </w:r>
            <w:r w:rsidR="00FD4D66">
              <w:rPr>
                <w:noProof/>
                <w:webHidden/>
              </w:rPr>
              <w:fldChar w:fldCharType="separate"/>
            </w:r>
            <w:r w:rsidR="006277BD">
              <w:rPr>
                <w:noProof/>
                <w:webHidden/>
              </w:rPr>
              <w:t>7</w:t>
            </w:r>
            <w:r w:rsidR="00FD4D66">
              <w:rPr>
                <w:noProof/>
                <w:webHidden/>
              </w:rPr>
              <w:fldChar w:fldCharType="end"/>
            </w:r>
          </w:hyperlink>
        </w:p>
        <w:p w14:paraId="745E4250" w14:textId="0664C7CB" w:rsidR="00FD4D66" w:rsidRDefault="006C0C6E">
          <w:pPr>
            <w:pStyle w:val="TM3"/>
            <w:tabs>
              <w:tab w:val="right" w:leader="underscore" w:pos="8414"/>
            </w:tabs>
            <w:rPr>
              <w:rFonts w:eastAsiaTheme="minorEastAsia"/>
              <w:noProof/>
              <w:color w:val="auto"/>
              <w:sz w:val="22"/>
              <w:szCs w:val="22"/>
              <w:lang w:eastAsia="fr-FR"/>
            </w:rPr>
          </w:pPr>
          <w:hyperlink w:anchor="_Toc5564805" w:history="1">
            <w:r w:rsidR="00FD4D66" w:rsidRPr="00B62D7B">
              <w:rPr>
                <w:rStyle w:val="Lienhypertexte"/>
                <w:noProof/>
              </w:rPr>
              <w:t>Log</w:t>
            </w:r>
            <w:r w:rsidR="00FD4D66">
              <w:rPr>
                <w:noProof/>
                <w:webHidden/>
              </w:rPr>
              <w:tab/>
            </w:r>
            <w:r w:rsidR="00FD4D66">
              <w:rPr>
                <w:noProof/>
                <w:webHidden/>
              </w:rPr>
              <w:fldChar w:fldCharType="begin"/>
            </w:r>
            <w:r w:rsidR="00FD4D66">
              <w:rPr>
                <w:noProof/>
                <w:webHidden/>
              </w:rPr>
              <w:instrText xml:space="preserve"> PAGEREF _Toc5564805 \h </w:instrText>
            </w:r>
            <w:r w:rsidR="00FD4D66">
              <w:rPr>
                <w:noProof/>
                <w:webHidden/>
              </w:rPr>
            </w:r>
            <w:r w:rsidR="00FD4D66">
              <w:rPr>
                <w:noProof/>
                <w:webHidden/>
              </w:rPr>
              <w:fldChar w:fldCharType="separate"/>
            </w:r>
            <w:r w:rsidR="006277BD">
              <w:rPr>
                <w:noProof/>
                <w:webHidden/>
              </w:rPr>
              <w:t>8</w:t>
            </w:r>
            <w:r w:rsidR="00FD4D66">
              <w:rPr>
                <w:noProof/>
                <w:webHidden/>
              </w:rPr>
              <w:fldChar w:fldCharType="end"/>
            </w:r>
          </w:hyperlink>
        </w:p>
        <w:p w14:paraId="5F22E6A1" w14:textId="479B24E7" w:rsidR="00FD4D66" w:rsidRDefault="006C0C6E">
          <w:pPr>
            <w:pStyle w:val="TM3"/>
            <w:tabs>
              <w:tab w:val="right" w:leader="underscore" w:pos="8414"/>
            </w:tabs>
            <w:rPr>
              <w:rFonts w:eastAsiaTheme="minorEastAsia"/>
              <w:noProof/>
              <w:color w:val="auto"/>
              <w:sz w:val="22"/>
              <w:szCs w:val="22"/>
              <w:lang w:eastAsia="fr-FR"/>
            </w:rPr>
          </w:pPr>
          <w:hyperlink w:anchor="_Toc5564806" w:history="1">
            <w:r w:rsidR="00FD4D66" w:rsidRPr="00B62D7B">
              <w:rPr>
                <w:rStyle w:val="Lienhypertexte"/>
                <w:noProof/>
              </w:rPr>
              <w:t>Encrypt</w:t>
            </w:r>
            <w:r w:rsidR="00FD4D66">
              <w:rPr>
                <w:noProof/>
                <w:webHidden/>
              </w:rPr>
              <w:tab/>
            </w:r>
            <w:r w:rsidR="00FD4D66">
              <w:rPr>
                <w:noProof/>
                <w:webHidden/>
              </w:rPr>
              <w:fldChar w:fldCharType="begin"/>
            </w:r>
            <w:r w:rsidR="00FD4D66">
              <w:rPr>
                <w:noProof/>
                <w:webHidden/>
              </w:rPr>
              <w:instrText xml:space="preserve"> PAGEREF _Toc5564806 \h </w:instrText>
            </w:r>
            <w:r w:rsidR="00FD4D66">
              <w:rPr>
                <w:noProof/>
                <w:webHidden/>
              </w:rPr>
            </w:r>
            <w:r w:rsidR="00FD4D66">
              <w:rPr>
                <w:noProof/>
                <w:webHidden/>
              </w:rPr>
              <w:fldChar w:fldCharType="separate"/>
            </w:r>
            <w:r w:rsidR="006277BD">
              <w:rPr>
                <w:noProof/>
                <w:webHidden/>
              </w:rPr>
              <w:t>8</w:t>
            </w:r>
            <w:r w:rsidR="00FD4D66">
              <w:rPr>
                <w:noProof/>
                <w:webHidden/>
              </w:rPr>
              <w:fldChar w:fldCharType="end"/>
            </w:r>
          </w:hyperlink>
        </w:p>
        <w:p w14:paraId="58F69A29" w14:textId="24758EA9" w:rsidR="00FD4D66" w:rsidRDefault="006C0C6E">
          <w:pPr>
            <w:pStyle w:val="TM3"/>
            <w:tabs>
              <w:tab w:val="right" w:leader="underscore" w:pos="8414"/>
            </w:tabs>
            <w:rPr>
              <w:rFonts w:eastAsiaTheme="minorEastAsia"/>
              <w:noProof/>
              <w:color w:val="auto"/>
              <w:sz w:val="22"/>
              <w:szCs w:val="22"/>
              <w:lang w:eastAsia="fr-FR"/>
            </w:rPr>
          </w:pPr>
          <w:hyperlink w:anchor="_Toc5564807" w:history="1">
            <w:r w:rsidR="00FD4D66" w:rsidRPr="00B62D7B">
              <w:rPr>
                <w:rStyle w:val="Lienhypertexte"/>
                <w:noProof/>
              </w:rPr>
              <w:t xml:space="preserve">Parson </w:t>
            </w:r>
            <w:r w:rsidR="00FD4D66">
              <w:rPr>
                <w:noProof/>
                <w:webHidden/>
              </w:rPr>
              <w:tab/>
            </w:r>
            <w:r w:rsidR="00FD4D66">
              <w:rPr>
                <w:noProof/>
                <w:webHidden/>
              </w:rPr>
              <w:fldChar w:fldCharType="begin"/>
            </w:r>
            <w:r w:rsidR="00FD4D66">
              <w:rPr>
                <w:noProof/>
                <w:webHidden/>
              </w:rPr>
              <w:instrText xml:space="preserve"> PAGEREF _Toc5564807 \h </w:instrText>
            </w:r>
            <w:r w:rsidR="00FD4D66">
              <w:rPr>
                <w:noProof/>
                <w:webHidden/>
              </w:rPr>
            </w:r>
            <w:r w:rsidR="00FD4D66">
              <w:rPr>
                <w:noProof/>
                <w:webHidden/>
              </w:rPr>
              <w:fldChar w:fldCharType="separate"/>
            </w:r>
            <w:r w:rsidR="006277BD">
              <w:rPr>
                <w:noProof/>
                <w:webHidden/>
              </w:rPr>
              <w:t>8</w:t>
            </w:r>
            <w:r w:rsidR="00FD4D66">
              <w:rPr>
                <w:noProof/>
                <w:webHidden/>
              </w:rPr>
              <w:fldChar w:fldCharType="end"/>
            </w:r>
          </w:hyperlink>
        </w:p>
        <w:p w14:paraId="0784F169" w14:textId="7C2CA457" w:rsidR="00FD4D66" w:rsidRDefault="006C0C6E">
          <w:pPr>
            <w:pStyle w:val="TM1"/>
            <w:rPr>
              <w:rFonts w:eastAsiaTheme="minorEastAsia"/>
              <w:color w:val="auto"/>
              <w:kern w:val="0"/>
              <w:sz w:val="22"/>
              <w:szCs w:val="22"/>
              <w:lang w:eastAsia="fr-FR"/>
            </w:rPr>
          </w:pPr>
          <w:hyperlink w:anchor="_Toc5564808" w:history="1">
            <w:r w:rsidR="00FD4D66" w:rsidRPr="00B62D7B">
              <w:rPr>
                <w:rStyle w:val="Lienhypertexte"/>
              </w:rPr>
              <w:t>Bilan</w:t>
            </w:r>
            <w:r w:rsidR="00FD4D66">
              <w:rPr>
                <w:webHidden/>
              </w:rPr>
              <w:tab/>
            </w:r>
            <w:r w:rsidR="00FD4D66">
              <w:rPr>
                <w:webHidden/>
              </w:rPr>
              <w:fldChar w:fldCharType="begin"/>
            </w:r>
            <w:r w:rsidR="00FD4D66">
              <w:rPr>
                <w:webHidden/>
              </w:rPr>
              <w:instrText xml:space="preserve"> PAGEREF _Toc5564808 \h </w:instrText>
            </w:r>
            <w:r w:rsidR="00FD4D66">
              <w:rPr>
                <w:webHidden/>
              </w:rPr>
            </w:r>
            <w:r w:rsidR="00FD4D66">
              <w:rPr>
                <w:webHidden/>
              </w:rPr>
              <w:fldChar w:fldCharType="separate"/>
            </w:r>
            <w:r w:rsidR="006277BD">
              <w:rPr>
                <w:webHidden/>
              </w:rPr>
              <w:t>9</w:t>
            </w:r>
            <w:r w:rsidR="00FD4D66">
              <w:rPr>
                <w:webHidden/>
              </w:rPr>
              <w:fldChar w:fldCharType="end"/>
            </w:r>
          </w:hyperlink>
        </w:p>
        <w:p w14:paraId="122E0CCF" w14:textId="1FF58D16" w:rsidR="00FD4D66" w:rsidRDefault="006C0C6E">
          <w:pPr>
            <w:pStyle w:val="TM1"/>
            <w:rPr>
              <w:rFonts w:eastAsiaTheme="minorEastAsia"/>
              <w:color w:val="auto"/>
              <w:kern w:val="0"/>
              <w:sz w:val="22"/>
              <w:szCs w:val="22"/>
              <w:lang w:eastAsia="fr-FR"/>
            </w:rPr>
          </w:pPr>
          <w:hyperlink w:anchor="_Toc5564809" w:history="1">
            <w:r w:rsidR="00FD4D66" w:rsidRPr="00B62D7B">
              <w:rPr>
                <w:rStyle w:val="Lienhypertexte"/>
              </w:rPr>
              <w:t>Informations de contact</w:t>
            </w:r>
            <w:r w:rsidR="00FD4D66">
              <w:rPr>
                <w:webHidden/>
              </w:rPr>
              <w:tab/>
            </w:r>
            <w:r w:rsidR="00FD4D66">
              <w:rPr>
                <w:webHidden/>
              </w:rPr>
              <w:fldChar w:fldCharType="begin"/>
            </w:r>
            <w:r w:rsidR="00FD4D66">
              <w:rPr>
                <w:webHidden/>
              </w:rPr>
              <w:instrText xml:space="preserve"> PAGEREF _Toc5564809 \h </w:instrText>
            </w:r>
            <w:r w:rsidR="00FD4D66">
              <w:rPr>
                <w:webHidden/>
              </w:rPr>
            </w:r>
            <w:r w:rsidR="00FD4D66">
              <w:rPr>
                <w:webHidden/>
              </w:rPr>
              <w:fldChar w:fldCharType="separate"/>
            </w:r>
            <w:r w:rsidR="006277BD">
              <w:rPr>
                <w:webHidden/>
              </w:rPr>
              <w:t>10</w:t>
            </w:r>
            <w:r w:rsidR="00FD4D66">
              <w:rPr>
                <w:webHidden/>
              </w:rPr>
              <w:fldChar w:fldCharType="end"/>
            </w:r>
          </w:hyperlink>
        </w:p>
        <w:p w14:paraId="0BAE1581" w14:textId="64D537F1" w:rsidR="00FD4D66" w:rsidRDefault="006C0C6E">
          <w:pPr>
            <w:pStyle w:val="TM1"/>
            <w:rPr>
              <w:rFonts w:eastAsiaTheme="minorEastAsia"/>
              <w:color w:val="auto"/>
              <w:kern w:val="0"/>
              <w:sz w:val="22"/>
              <w:szCs w:val="22"/>
              <w:lang w:eastAsia="fr-FR"/>
            </w:rPr>
          </w:pPr>
          <w:hyperlink w:anchor="_Toc5564810" w:history="1">
            <w:r w:rsidR="00FD4D66" w:rsidRPr="00B62D7B">
              <w:rPr>
                <w:rStyle w:val="Lienhypertexte"/>
              </w:rPr>
              <w:t>Informations sur l’entreprise</w:t>
            </w:r>
            <w:r w:rsidR="00FD4D66">
              <w:rPr>
                <w:webHidden/>
              </w:rPr>
              <w:tab/>
            </w:r>
            <w:r w:rsidR="00FD4D66">
              <w:rPr>
                <w:webHidden/>
              </w:rPr>
              <w:fldChar w:fldCharType="begin"/>
            </w:r>
            <w:r w:rsidR="00FD4D66">
              <w:rPr>
                <w:webHidden/>
              </w:rPr>
              <w:instrText xml:space="preserve"> PAGEREF _Toc5564810 \h </w:instrText>
            </w:r>
            <w:r w:rsidR="00FD4D66">
              <w:rPr>
                <w:webHidden/>
              </w:rPr>
            </w:r>
            <w:r w:rsidR="00FD4D66">
              <w:rPr>
                <w:webHidden/>
              </w:rPr>
              <w:fldChar w:fldCharType="separate"/>
            </w:r>
            <w:r w:rsidR="006277BD">
              <w:rPr>
                <w:webHidden/>
              </w:rPr>
              <w:t>10</w:t>
            </w:r>
            <w:r w:rsidR="00FD4D66">
              <w:rPr>
                <w:webHidden/>
              </w:rPr>
              <w:fldChar w:fldCharType="end"/>
            </w:r>
          </w:hyperlink>
        </w:p>
        <w:p w14:paraId="2B6FBA78" w14:textId="5F37A18B" w:rsidR="00A279F9" w:rsidRDefault="00A279F9">
          <w:r>
            <w:rPr>
              <w:b/>
              <w:bCs/>
            </w:rPr>
            <w:fldChar w:fldCharType="end"/>
          </w:r>
        </w:p>
      </w:sdtContent>
    </w:sdt>
    <w:p w14:paraId="7274475B" w14:textId="77777777" w:rsidR="004F3A8C" w:rsidRPr="002E3E7D" w:rsidRDefault="004F3A8C">
      <w:pPr>
        <w:rPr>
          <w:noProof/>
        </w:rPr>
      </w:pPr>
    </w:p>
    <w:p w14:paraId="71E26065" w14:textId="77777777" w:rsidR="004F3A8C" w:rsidRPr="002E3E7D" w:rsidRDefault="004F3A8C">
      <w:pPr>
        <w:rPr>
          <w:noProof/>
        </w:rPr>
        <w:sectPr w:rsidR="004F3A8C" w:rsidRPr="002E3E7D">
          <w:headerReference w:type="default" r:id="rId14"/>
          <w:footerReference w:type="default" r:id="rId15"/>
          <w:headerReference w:type="first" r:id="rId16"/>
          <w:pgSz w:w="12240" w:h="15840" w:code="1"/>
          <w:pgMar w:top="1080" w:right="720" w:bottom="720" w:left="3096" w:header="1080" w:footer="720" w:gutter="0"/>
          <w:pgNumType w:fmt="lowerRoman" w:start="0"/>
          <w:cols w:space="708"/>
          <w:titlePg/>
          <w:docGrid w:linePitch="360"/>
        </w:sectPr>
      </w:pPr>
    </w:p>
    <w:p w14:paraId="14990A17" w14:textId="77777777" w:rsidR="004F3A8C" w:rsidRPr="002E3E7D" w:rsidRDefault="001C7EAC">
      <w:pPr>
        <w:pStyle w:val="Titre1"/>
        <w:rPr>
          <w:noProof/>
        </w:rPr>
      </w:pPr>
      <w:bookmarkStart w:id="0" w:name="_Toc5564794"/>
      <w:r w:rsidRPr="002E3E7D">
        <w:rPr>
          <w:noProof/>
        </w:rPr>
        <w:lastRenderedPageBreak/>
        <mc:AlternateContent>
          <mc:Choice Requires="wps">
            <w:drawing>
              <wp:anchor distT="0" distB="2743200" distL="182880" distR="182880" simplePos="0" relativeHeight="251659264" behindDoc="0" locked="0" layoutInCell="1" allowOverlap="1" wp14:anchorId="617B0C44" wp14:editId="74FD0C2A">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1108075"/>
                <wp:effectExtent l="0" t="0" r="0" b="0"/>
                <wp:wrapSquare wrapText="largest"/>
                <wp:docPr id="5" name="Zone de texte 5" descr="Sidebar"/>
                <wp:cNvGraphicFramePr/>
                <a:graphic xmlns:a="http://schemas.openxmlformats.org/drawingml/2006/main">
                  <a:graphicData uri="http://schemas.microsoft.com/office/word/2010/wordprocessingShape">
                    <wps:wsp>
                      <wps:cNvSpPr txBox="1"/>
                      <wps:spPr>
                        <a:xfrm>
                          <a:off x="0" y="0"/>
                          <a:ext cx="1247775" cy="1108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2D7B4" w14:textId="77777777" w:rsidR="00FD4D66" w:rsidRDefault="00FD4D66" w:rsidP="00720E8B">
                            <w:pPr>
                              <w:pStyle w:val="Citation"/>
                              <w:rPr>
                                <w:rStyle w:val="CitationCar"/>
                                <w:i/>
                                <w:iCs/>
                              </w:rPr>
                            </w:pPr>
                            <w:r>
                              <w:rPr>
                                <w:rStyle w:val="CitationCar"/>
                                <w:i/>
                                <w:iCs/>
                              </w:rPr>
                              <w:t>« </w:t>
                            </w:r>
                            <w:r w:rsidRPr="00720E8B">
                              <w:rPr>
                                <w:rStyle w:val="CitationCar"/>
                                <w:i/>
                                <w:iCs/>
                              </w:rPr>
                              <w:t>Le gras, c’est la vie</w:t>
                            </w:r>
                            <w:r>
                              <w:rPr>
                                <w:rStyle w:val="CitationCar"/>
                                <w:i/>
                                <w:iCs/>
                              </w:rPr>
                              <w:t xml:space="preserve"> ! » </w:t>
                            </w:r>
                          </w:p>
                          <w:p w14:paraId="229F6A2A" w14:textId="5ECDDEA2" w:rsidR="00FD4D66" w:rsidRDefault="00FD4D66" w:rsidP="00720E8B">
                            <w:pPr>
                              <w:pStyle w:val="Citation"/>
                              <w:rPr>
                                <w:rStyle w:val="CitationCar"/>
                                <w:i/>
                                <w:iCs/>
                              </w:rPr>
                            </w:pPr>
                            <w:r>
                              <w:rPr>
                                <w:rStyle w:val="CitationCar"/>
                                <w:i/>
                                <w:iCs/>
                              </w:rPr>
                              <w:t>- Karadoc</w:t>
                            </w:r>
                          </w:p>
                          <w:p w14:paraId="46E360F7" w14:textId="1F5C0A9D" w:rsidR="00FD4D66" w:rsidRPr="00720E8B" w:rsidRDefault="00FD4D66" w:rsidP="00720E8B"/>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617B0C44" id="Zone de texte 5" o:spid="_x0000_s1028" type="#_x0000_t202" alt="Sidebar" style="position:absolute;margin-left:0;margin-top:0;width:98.25pt;height:87.25pt;z-index:251659264;visibility:visible;mso-wrap-style:square;mso-width-percent:250;mso-height-percent:0;mso-left-percent:59;mso-wrap-distance-left:14.4pt;mso-wrap-distance-top:0;mso-wrap-distance-right:14.4pt;mso-wrap-distance-bottom:3in;mso-position-horizontal-relative:page;mso-position-vertical:top;mso-position-vertical-relative:margin;mso-width-percent:250;mso-height-percent: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" filled="f" stroked="f" strokeweight=".5pt">
                <v:textbox inset="3.6pt,0,3.6pt,0">
                  <w:txbxContent>
                    <w:p w14:paraId="1AE2D7B4" w14:textId="77777777" w:rsidR="00FD4D66" w:rsidRDefault="00FD4D66" w:rsidP="00720E8B">
                      <w:pPr>
                        <w:pStyle w:val="Citation"/>
                        <w:rPr>
                          <w:rStyle w:val="CitationCar"/>
                          <w:i/>
                          <w:iCs/>
                        </w:rPr>
                      </w:pPr>
                      <w:r>
                        <w:rPr>
                          <w:rStyle w:val="CitationCar"/>
                          <w:i/>
                          <w:iCs/>
                        </w:rPr>
                        <w:t>« </w:t>
                      </w:r>
                      <w:r w:rsidRPr="00720E8B">
                        <w:rPr>
                          <w:rStyle w:val="CitationCar"/>
                          <w:i/>
                          <w:iCs/>
                        </w:rPr>
                        <w:t>Le gras, c’est la vie</w:t>
                      </w:r>
                      <w:r>
                        <w:rPr>
                          <w:rStyle w:val="CitationCar"/>
                          <w:i/>
                          <w:iCs/>
                        </w:rPr>
                        <w:t xml:space="preserve"> ! » </w:t>
                      </w:r>
                    </w:p>
                    <w:p w14:paraId="229F6A2A" w14:textId="5ECDDEA2" w:rsidR="00FD4D66" w:rsidRDefault="00FD4D66" w:rsidP="00720E8B">
                      <w:pPr>
                        <w:pStyle w:val="Citation"/>
                        <w:rPr>
                          <w:rStyle w:val="CitationCar"/>
                          <w:i/>
                          <w:iCs/>
                        </w:rPr>
                      </w:pPr>
                      <w:r>
                        <w:rPr>
                          <w:rStyle w:val="CitationCar"/>
                          <w:i/>
                          <w:iCs/>
                        </w:rPr>
                        <w:t>- Karadoc</w:t>
                      </w:r>
                    </w:p>
                    <w:p w14:paraId="46E360F7" w14:textId="1F5C0A9D" w:rsidR="00FD4D66" w:rsidRPr="00720E8B" w:rsidRDefault="00FD4D66" w:rsidP="00720E8B"/>
                  </w:txbxContent>
                </v:textbox>
                <w10:wrap type="square" side="largest" anchorx="page" anchory="margin"/>
              </v:shape>
            </w:pict>
          </mc:Fallback>
        </mc:AlternateContent>
      </w:r>
      <w:r w:rsidR="00F36BB0">
        <w:rPr>
          <w:noProof/>
        </w:rPr>
        <w:t>Présentation du projet</w:t>
      </w:r>
      <w:bookmarkEnd w:id="0"/>
    </w:p>
    <w:p w14:paraId="4E24D086" w14:textId="77777777" w:rsidR="004F3A8C" w:rsidRPr="002E3E7D" w:rsidRDefault="003360E6">
      <w:pPr>
        <w:pStyle w:val="Titre2"/>
        <w:rPr>
          <w:noProof/>
        </w:rPr>
      </w:pPr>
      <w:bookmarkStart w:id="1" w:name="_Toc5564795"/>
      <w:r>
        <w:rPr>
          <w:noProof/>
        </w:rPr>
        <w:t>Objectif du projet</w:t>
      </w:r>
      <w:bookmarkEnd w:id="1"/>
    </w:p>
    <w:p w14:paraId="7560790C" w14:textId="4D9C853A" w:rsidR="004F3A8C" w:rsidRDefault="003360E6" w:rsidP="005D5A59">
      <w:pPr>
        <w:ind w:firstLine="720"/>
      </w:pPr>
      <w:r w:rsidRPr="00720E8B">
        <w:t>L’objectif de ce projet est de se familiariser à l’écriture d’un programme à plusieurs avec partage des tâches tant au niveau de la programmation que de la documentation. Il va s’agir de produire un programme (fichiers source et un exécutable testé et opérationnel avec la documentation), dont le sujet est présenté dans la suite du document. Le développement de ce programme se fera obligatoirement sous environnement Linux, en langage C.</w:t>
      </w:r>
    </w:p>
    <w:p w14:paraId="08AFD3F8" w14:textId="77777777" w:rsidR="000105DD" w:rsidRPr="00720E8B" w:rsidRDefault="000105DD" w:rsidP="003360E6">
      <w:pPr>
        <w:rPr>
          <w:noProof/>
        </w:rPr>
      </w:pPr>
    </w:p>
    <w:p w14:paraId="1110AF6F" w14:textId="341C05ED" w:rsidR="004F3A8C" w:rsidRDefault="00720E8B">
      <w:pPr>
        <w:pStyle w:val="Titre2"/>
        <w:rPr>
          <w:noProof/>
        </w:rPr>
      </w:pPr>
      <w:bookmarkStart w:id="2" w:name="_Toc5564796"/>
      <w:r>
        <w:rPr>
          <w:noProof/>
        </w:rPr>
        <w:t>Cahier des charges</w:t>
      </w:r>
      <w:bookmarkEnd w:id="2"/>
    </w:p>
    <w:p w14:paraId="321C33A9" w14:textId="58439E40" w:rsidR="00720E8B" w:rsidRDefault="00720E8B" w:rsidP="005D5A59">
      <w:pPr>
        <w:ind w:firstLine="720"/>
      </w:pPr>
      <w:r>
        <w:t xml:space="preserve">Réalisation d’un programme en langage C permettant de gérer un système de comptes bancaires (comptes courants, Livrets A, PEL, …) Le modèle à mettre en œuvre contiendra au moins deux structures différentes : </w:t>
      </w:r>
      <w:r w:rsidRPr="00720E8B">
        <w:rPr>
          <w:i/>
        </w:rPr>
        <w:t>User_Account</w:t>
      </w:r>
      <w:r>
        <w:t xml:space="preserve"> et </w:t>
      </w:r>
      <w:r w:rsidRPr="00720E8B">
        <w:rPr>
          <w:i/>
        </w:rPr>
        <w:t>Account</w:t>
      </w:r>
      <w:r>
        <w:t xml:space="preserve">  sachant qu’un titulaire peut posséder plusieurs comptes et un compte peut avoir deux titulaires au maximum (le compte joint sur le compte courant seulement).</w:t>
      </w:r>
    </w:p>
    <w:p w14:paraId="351AED92" w14:textId="7AB0E828" w:rsidR="00720E8B" w:rsidRDefault="00720E8B" w:rsidP="00720E8B">
      <w:r>
        <w:t xml:space="preserve">Les données des utilisateurs seront stockées dans des fichiers au format </w:t>
      </w:r>
      <w:r w:rsidRPr="00720E8B">
        <w:rPr>
          <w:b/>
        </w:rPr>
        <w:t>JSON</w:t>
      </w:r>
      <w:r>
        <w:t xml:space="preserve"> </w:t>
      </w:r>
      <w:r w:rsidR="000105DD">
        <w:rPr>
          <w:rStyle w:val="Appelnotedebasdep"/>
        </w:rPr>
        <w:footnoteReference w:id="1"/>
      </w:r>
      <w:r w:rsidR="000105DD">
        <w:t xml:space="preserve"> </w:t>
      </w:r>
      <w:r>
        <w:t xml:space="preserve">ainsi qu’un fichier nommé </w:t>
      </w:r>
      <w:r>
        <w:rPr>
          <w:i/>
        </w:rPr>
        <w:t>l</w:t>
      </w:r>
      <w:r w:rsidRPr="00720E8B">
        <w:rPr>
          <w:i/>
        </w:rPr>
        <w:t>istUser.dat</w:t>
      </w:r>
      <w:r>
        <w:t xml:space="preserve"> servant d’annuaire des utilisateurs.</w:t>
      </w:r>
    </w:p>
    <w:p w14:paraId="333EAB88" w14:textId="1963B086" w:rsidR="00720E8B" w:rsidRDefault="00125671" w:rsidP="00720E8B">
      <w:r>
        <w:t xml:space="preserve">Les données des comptes seront, elles, stockées dans des fichiers au format </w:t>
      </w:r>
      <w:bookmarkStart w:id="3" w:name="CSV"/>
      <w:r w:rsidRPr="00637E21">
        <w:rPr>
          <w:b/>
        </w:rPr>
        <w:t>CSV</w:t>
      </w:r>
      <w:r>
        <w:t xml:space="preserve"> </w:t>
      </w:r>
      <w:bookmarkEnd w:id="3"/>
      <w:r w:rsidR="000105DD">
        <w:rPr>
          <w:rStyle w:val="Appelnotedebasdep"/>
        </w:rPr>
        <w:footnoteReference w:id="2"/>
      </w:r>
      <w:r w:rsidR="000105DD">
        <w:t xml:space="preserve"> </w:t>
      </w:r>
      <w:r w:rsidR="00637E21">
        <w:t xml:space="preserve">ainsi qu’un fichier, aussi, nommé </w:t>
      </w:r>
      <w:r w:rsidR="00637E21" w:rsidRPr="00637E21">
        <w:rPr>
          <w:i/>
        </w:rPr>
        <w:t>listAccount.dat</w:t>
      </w:r>
      <w:r w:rsidR="00637E21">
        <w:t xml:space="preserve"> servant d’annuaire des comptes.</w:t>
      </w:r>
    </w:p>
    <w:p w14:paraId="2077D48F" w14:textId="2BFF8EC0" w:rsidR="000105DD" w:rsidRDefault="000105DD" w:rsidP="00720E8B"/>
    <w:p w14:paraId="06141B11" w14:textId="24F2DF70" w:rsidR="000105DD" w:rsidRDefault="000105DD" w:rsidP="00720E8B"/>
    <w:p w14:paraId="147290D9" w14:textId="77777777" w:rsidR="000105DD" w:rsidRPr="00720E8B" w:rsidRDefault="000105DD" w:rsidP="00720E8B"/>
    <w:p w14:paraId="16C69D45" w14:textId="2149FCAC" w:rsidR="004F3A8C" w:rsidRPr="002E3E7D" w:rsidRDefault="00DB0099">
      <w:pPr>
        <w:pStyle w:val="Titre2"/>
        <w:rPr>
          <w:noProof/>
        </w:rPr>
      </w:pPr>
      <w:bookmarkStart w:id="4" w:name="_Toc5564797"/>
      <w:r>
        <w:rPr>
          <w:noProof/>
        </w:rPr>
        <w:lastRenderedPageBreak/>
        <w:t>Démarche du projet</w:t>
      </w:r>
      <w:bookmarkEnd w:id="4"/>
    </w:p>
    <w:p w14:paraId="5C8C1C3B" w14:textId="534CA1B3" w:rsidR="004F3A8C" w:rsidRDefault="007A2A0C" w:rsidP="005D5A59">
      <w:pPr>
        <w:ind w:firstLine="720"/>
        <w:rPr>
          <w:noProof/>
        </w:rPr>
      </w:pPr>
      <w:r w:rsidRPr="002E3E7D">
        <w:rPr>
          <w:noProof/>
        </w:rPr>
        <mc:AlternateContent>
          <mc:Choice Requires="wps">
            <w:drawing>
              <wp:anchor distT="0" distB="2743200" distL="182880" distR="182880" simplePos="0" relativeHeight="251677696" behindDoc="0" locked="0" layoutInCell="1" allowOverlap="1" wp14:anchorId="3DE4370E" wp14:editId="7720E48E">
                <wp:simplePos x="0" y="0"/>
                <wp:positionH relativeFrom="page">
                  <wp:posOffset>458470</wp:posOffset>
                </wp:positionH>
                <wp:positionV relativeFrom="margin">
                  <wp:posOffset>0</wp:posOffset>
                </wp:positionV>
                <wp:extent cx="1247775" cy="1108075"/>
                <wp:effectExtent l="0" t="0" r="0" b="0"/>
                <wp:wrapSquare wrapText="largest"/>
                <wp:docPr id="1" name="Zone de texte 1" descr="Sidebar"/>
                <wp:cNvGraphicFramePr/>
                <a:graphic xmlns:a="http://schemas.openxmlformats.org/drawingml/2006/main">
                  <a:graphicData uri="http://schemas.microsoft.com/office/word/2010/wordprocessingShape">
                    <wps:wsp>
                      <wps:cNvSpPr txBox="1"/>
                      <wps:spPr>
                        <a:xfrm>
                          <a:off x="0" y="0"/>
                          <a:ext cx="1247775" cy="1108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E46D1" w14:textId="77777777" w:rsidR="00FD4D66" w:rsidRDefault="00FD4D66" w:rsidP="007A2A0C">
                            <w:pPr>
                              <w:pStyle w:val="Citation"/>
                              <w:rPr>
                                <w:rStyle w:val="CitationCar"/>
                                <w:i/>
                                <w:iCs/>
                              </w:rPr>
                            </w:pPr>
                            <w:r>
                              <w:rPr>
                                <w:rStyle w:val="CitationCar"/>
                                <w:i/>
                                <w:iCs/>
                              </w:rPr>
                              <w:t>« Tatan, elle fait du flan ! »</w:t>
                            </w:r>
                          </w:p>
                          <w:p w14:paraId="333FA7EF" w14:textId="0C6A0C80" w:rsidR="00FD4D66" w:rsidRDefault="00FD4D66" w:rsidP="007A2A0C">
                            <w:pPr>
                              <w:pStyle w:val="Citation"/>
                              <w:rPr>
                                <w:rStyle w:val="CitationCar"/>
                                <w:i/>
                                <w:iCs/>
                              </w:rPr>
                            </w:pPr>
                            <w:r>
                              <w:rPr>
                                <w:rStyle w:val="CitationCar"/>
                                <w:i/>
                                <w:iCs/>
                              </w:rPr>
                              <w:t xml:space="preserve"> - Kadoc</w:t>
                            </w:r>
                          </w:p>
                          <w:p w14:paraId="2C1A439B" w14:textId="77777777" w:rsidR="00FD4D66" w:rsidRPr="00720E8B" w:rsidRDefault="00FD4D66" w:rsidP="007A2A0C"/>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3DE4370E" id="Zone de texte 1" o:spid="_x0000_s1029" type="#_x0000_t202" alt="Sidebar" style="position:absolute;left:0;text-align:left;margin-left:36.1pt;margin-top:0;width:98.25pt;height:87.25pt;z-index:251677696;visibility:visible;mso-wrap-style:square;mso-width-percent:250;mso-height-percent:0;mso-wrap-distance-left:14.4pt;mso-wrap-distance-top:0;mso-wrap-distance-right:14.4pt;mso-wrap-distance-bottom:3in;mso-position-horizontal:absolute;mso-position-horizontal-relative:page;mso-position-vertical:absolute;mso-position-vertical-relative:margin;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" filled="f" stroked="f" strokeweight=".5pt">
                <v:textbox inset="3.6pt,0,3.6pt,0">
                  <w:txbxContent>
                    <w:p w14:paraId="5B6E46D1" w14:textId="77777777" w:rsidR="00FD4D66" w:rsidRDefault="00FD4D66" w:rsidP="007A2A0C">
                      <w:pPr>
                        <w:pStyle w:val="Citation"/>
                        <w:rPr>
                          <w:rStyle w:val="CitationCar"/>
                          <w:i/>
                          <w:iCs/>
                        </w:rPr>
                      </w:pPr>
                      <w:r>
                        <w:rPr>
                          <w:rStyle w:val="CitationCar"/>
                          <w:i/>
                          <w:iCs/>
                        </w:rPr>
                        <w:t>« Tatan, elle fait du flan ! »</w:t>
                      </w:r>
                    </w:p>
                    <w:p w14:paraId="333FA7EF" w14:textId="0C6A0C80" w:rsidR="00FD4D66" w:rsidRDefault="00FD4D66" w:rsidP="007A2A0C">
                      <w:pPr>
                        <w:pStyle w:val="Citation"/>
                        <w:rPr>
                          <w:rStyle w:val="CitationCar"/>
                          <w:i/>
                          <w:iCs/>
                        </w:rPr>
                      </w:pPr>
                      <w:r>
                        <w:rPr>
                          <w:rStyle w:val="CitationCar"/>
                          <w:i/>
                          <w:iCs/>
                        </w:rPr>
                        <w:t xml:space="preserve"> - Kadoc</w:t>
                      </w:r>
                    </w:p>
                    <w:p w14:paraId="2C1A439B" w14:textId="77777777" w:rsidR="00FD4D66" w:rsidRPr="00720E8B" w:rsidRDefault="00FD4D66" w:rsidP="007A2A0C"/>
                  </w:txbxContent>
                </v:textbox>
                <w10:wrap type="square" side="largest" anchorx="page" anchory="margin"/>
              </v:shape>
            </w:pict>
          </mc:Fallback>
        </mc:AlternateContent>
      </w:r>
      <w:r w:rsidR="00A23B12">
        <w:rPr>
          <w:noProof/>
        </w:rPr>
        <w:t xml:space="preserve">D’un accord commun, nous avons décidé de réaliser le projet en utilisant </w:t>
      </w:r>
      <w:r w:rsidR="00A23B12" w:rsidRPr="00FB1EE3">
        <w:rPr>
          <w:b/>
          <w:noProof/>
        </w:rPr>
        <w:t xml:space="preserve">Visual Studio Code </w:t>
      </w:r>
      <w:r w:rsidR="000105DD">
        <w:rPr>
          <w:rStyle w:val="Appelnotedebasdep"/>
          <w:noProof/>
        </w:rPr>
        <w:footnoteReference w:id="3"/>
      </w:r>
      <w:r w:rsidR="000105DD">
        <w:rPr>
          <w:b/>
          <w:noProof/>
        </w:rPr>
        <w:t xml:space="preserve"> </w:t>
      </w:r>
      <w:r w:rsidR="00A23B12">
        <w:rPr>
          <w:noProof/>
        </w:rPr>
        <w:t xml:space="preserve">afin de pouvoir </w:t>
      </w:r>
      <w:r w:rsidR="00FB1EE3">
        <w:rPr>
          <w:noProof/>
        </w:rPr>
        <w:t xml:space="preserve">ecrire du code (Visual Studio Code proposant une fonctionnalité </w:t>
      </w:r>
      <w:r w:rsidR="00FB1EE3" w:rsidRPr="00FB1EE3">
        <w:rPr>
          <w:i/>
          <w:noProof/>
        </w:rPr>
        <w:t>IntelliSense</w:t>
      </w:r>
      <w:r w:rsidR="00FB1EE3">
        <w:rPr>
          <w:noProof/>
        </w:rPr>
        <w:t xml:space="preserve"> – </w:t>
      </w:r>
      <w:r w:rsidR="00FB1EE3" w:rsidRPr="00FB1EE3">
        <w:rPr>
          <w:i/>
          <w:noProof/>
        </w:rPr>
        <w:t>In</w:t>
      </w:r>
      <w:r w:rsidR="00FB1EE3">
        <w:rPr>
          <w:i/>
          <w:noProof/>
        </w:rPr>
        <w:t>t</w:t>
      </w:r>
      <w:r w:rsidR="00FB1EE3" w:rsidRPr="00FB1EE3">
        <w:rPr>
          <w:i/>
          <w:noProof/>
        </w:rPr>
        <w:t>elligent Code Completion</w:t>
      </w:r>
      <w:r w:rsidR="00FB1EE3">
        <w:rPr>
          <w:noProof/>
        </w:rPr>
        <w:t xml:space="preserve">) ainsi que le </w:t>
      </w:r>
      <w:r w:rsidR="00FB1EE3" w:rsidRPr="00FB1EE3">
        <w:rPr>
          <w:b/>
          <w:noProof/>
        </w:rPr>
        <w:t>Bash Ubuntu pour Windows 10</w:t>
      </w:r>
      <w:r w:rsidR="00FB1EE3">
        <w:rPr>
          <w:noProof/>
        </w:rPr>
        <w:t xml:space="preserve"> </w:t>
      </w:r>
      <w:r w:rsidR="000105DD">
        <w:rPr>
          <w:rStyle w:val="Appelnotedebasdep"/>
          <w:noProof/>
        </w:rPr>
        <w:footnoteReference w:id="4"/>
      </w:r>
      <w:r w:rsidR="000105DD">
        <w:rPr>
          <w:noProof/>
        </w:rPr>
        <w:t xml:space="preserve"> </w:t>
      </w:r>
      <w:r w:rsidR="00FB1EE3">
        <w:rPr>
          <w:noProof/>
        </w:rPr>
        <w:t>proposant un environnement Linux sous Windows</w:t>
      </w:r>
      <w:r w:rsidR="00D31F41">
        <w:rPr>
          <w:noProof/>
        </w:rPr>
        <w:t>.</w:t>
      </w:r>
    </w:p>
    <w:p w14:paraId="2CF1FFC3" w14:textId="534759EE" w:rsidR="00085BD3" w:rsidRDefault="00647581">
      <w:pPr>
        <w:rPr>
          <w:noProof/>
        </w:rPr>
      </w:pPr>
      <w:r>
        <w:rPr>
          <w:noProof/>
        </w:rPr>
        <w:t xml:space="preserve">Afin de gerer les versions et travailler ensemble, nous avons choisit d’utiliser </w:t>
      </w:r>
      <w:r w:rsidRPr="00647581">
        <w:rPr>
          <w:b/>
          <w:noProof/>
        </w:rPr>
        <w:t>GitHub</w:t>
      </w:r>
      <w:r w:rsidR="000105DD">
        <w:rPr>
          <w:rStyle w:val="Appelnotedebasdep"/>
          <w:noProof/>
        </w:rPr>
        <w:footnoteReference w:id="5"/>
      </w:r>
      <w:r>
        <w:rPr>
          <w:noProof/>
        </w:rPr>
        <w:t xml:space="preserve">, service que nous avions déjà utilisé pour un precedent projet. </w:t>
      </w:r>
    </w:p>
    <w:p w14:paraId="399324AF" w14:textId="4C901243" w:rsidR="00647581" w:rsidRDefault="00647581">
      <w:pPr>
        <w:rPr>
          <w:noProof/>
        </w:rPr>
      </w:pPr>
      <w:r>
        <w:rPr>
          <w:noProof/>
        </w:rPr>
        <w:t xml:space="preserve">Enfin, pour communiquer entre nous, c’est principalement </w:t>
      </w:r>
      <w:r w:rsidRPr="00647581">
        <w:rPr>
          <w:b/>
          <w:noProof/>
        </w:rPr>
        <w:t>Messenger</w:t>
      </w:r>
      <w:r>
        <w:rPr>
          <w:noProof/>
        </w:rPr>
        <w:t xml:space="preserve"> </w:t>
      </w:r>
      <w:r w:rsidR="000105DD">
        <w:rPr>
          <w:rStyle w:val="Appelnotedebasdep"/>
          <w:noProof/>
        </w:rPr>
        <w:footnoteReference w:id="6"/>
      </w:r>
      <w:r w:rsidR="000105DD">
        <w:rPr>
          <w:noProof/>
        </w:rPr>
        <w:t xml:space="preserve"> </w:t>
      </w:r>
      <w:r>
        <w:rPr>
          <w:noProof/>
        </w:rPr>
        <w:t>qui a été utilisé (quand la communication directe était impossible).</w:t>
      </w:r>
    </w:p>
    <w:p w14:paraId="4E19632A" w14:textId="764A7D1F" w:rsidR="002C6E50" w:rsidRDefault="002C6E50">
      <w:pPr>
        <w:rPr>
          <w:noProof/>
        </w:rPr>
      </w:pPr>
    </w:p>
    <w:p w14:paraId="22AEF6F0" w14:textId="7CEDAD71" w:rsidR="002C6E50" w:rsidRDefault="002C6E50">
      <w:pPr>
        <w:rPr>
          <w:noProof/>
        </w:rPr>
      </w:pPr>
      <w:r>
        <w:rPr>
          <w:noProof/>
        </w:rPr>
        <w:t xml:space="preserve">Le nom </w:t>
      </w:r>
      <w:r w:rsidRPr="002C6E50">
        <w:rPr>
          <w:i/>
          <w:noProof/>
        </w:rPr>
        <w:t>KreGit</w:t>
      </w:r>
      <w:r>
        <w:rPr>
          <w:noProof/>
        </w:rPr>
        <w:t xml:space="preserve">, jeu de mot entre la banque turque </w:t>
      </w:r>
      <w:r w:rsidRPr="002C6E50">
        <w:rPr>
          <w:i/>
          <w:noProof/>
        </w:rPr>
        <w:t>Yapi Kredi Bankasi</w:t>
      </w:r>
      <w:r>
        <w:rPr>
          <w:noProof/>
        </w:rPr>
        <w:t xml:space="preserve"> </w:t>
      </w:r>
      <w:r w:rsidR="005A1D22">
        <w:rPr>
          <w:rStyle w:val="Appelnotedebasdep"/>
          <w:noProof/>
        </w:rPr>
        <w:footnoteReference w:id="7"/>
      </w:r>
      <w:r>
        <w:rPr>
          <w:noProof/>
        </w:rPr>
        <w:t xml:space="preserve">et </w:t>
      </w:r>
      <w:r w:rsidR="005A1D22">
        <w:rPr>
          <w:noProof/>
        </w:rPr>
        <w:t>GitHub est le nom de la banque (fictive) de notre projet.</w:t>
      </w:r>
    </w:p>
    <w:p w14:paraId="4523D238" w14:textId="77777777" w:rsidR="005A1D22" w:rsidRPr="002C6E50" w:rsidRDefault="005A1D22">
      <w:pPr>
        <w:rPr>
          <w:noProof/>
        </w:rPr>
      </w:pPr>
    </w:p>
    <w:p w14:paraId="32538CD6" w14:textId="2CE270DB" w:rsidR="0094665D" w:rsidRDefault="0094665D">
      <w:pPr>
        <w:rPr>
          <w:noProof/>
        </w:rPr>
      </w:pPr>
      <w:r>
        <w:rPr>
          <w:noProof/>
        </w:rPr>
        <w:br w:type="page"/>
      </w:r>
    </w:p>
    <w:p w14:paraId="06105F5F" w14:textId="33EF88ED" w:rsidR="004F3A8C" w:rsidRDefault="0094665D" w:rsidP="0094665D">
      <w:pPr>
        <w:pStyle w:val="Titre1"/>
        <w:rPr>
          <w:noProof/>
        </w:rPr>
      </w:pPr>
      <w:bookmarkStart w:id="5" w:name="_Toc5564798"/>
      <w:r>
        <w:rPr>
          <w:noProof/>
        </w:rPr>
        <w:lastRenderedPageBreak/>
        <w:t>Mode d’emploi</w:t>
      </w:r>
      <w:bookmarkEnd w:id="5"/>
    </w:p>
    <w:p w14:paraId="0764C617" w14:textId="07C28E13" w:rsidR="0094665D" w:rsidRDefault="0094665D" w:rsidP="0094665D"/>
    <w:p w14:paraId="4DD11B2F" w14:textId="2B324722" w:rsidR="0094665D" w:rsidRDefault="003F07C2" w:rsidP="0094665D">
      <w:r>
        <w:t xml:space="preserve">Le téléchargement du </w:t>
      </w:r>
      <w:r w:rsidRPr="003F07C2">
        <w:t>programme</w:t>
      </w:r>
      <w:r>
        <w:rPr>
          <w:i/>
        </w:rPr>
        <w:t xml:space="preserve"> </w:t>
      </w:r>
      <w:r>
        <w:t xml:space="preserve">se fait sur la page GitHub </w:t>
      </w:r>
      <w:r>
        <w:rPr>
          <w:rStyle w:val="Appelnotedebasdep"/>
        </w:rPr>
        <w:footnoteReference w:id="8"/>
      </w:r>
      <w:r>
        <w:t xml:space="preserve">du projet ou bien en écrivant </w:t>
      </w:r>
    </w:p>
    <w:p w14:paraId="2FD95A9F" w14:textId="50B28332" w:rsidR="003F07C2" w:rsidRDefault="003F07C2" w:rsidP="003F07C2">
      <w:pPr>
        <w:jc w:val="center"/>
        <w:rPr>
          <w:i/>
          <w:sz w:val="18"/>
        </w:rPr>
      </w:pPr>
      <w:r>
        <w:rPr>
          <w:noProof/>
        </w:rPr>
        <w:drawing>
          <wp:inline distT="0" distB="0" distL="0" distR="0" wp14:anchorId="6B6003AE" wp14:editId="5D7A2757">
            <wp:extent cx="3848100" cy="209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09550"/>
                    </a:xfrm>
                    <a:prstGeom prst="rect">
                      <a:avLst/>
                    </a:prstGeom>
                  </pic:spPr>
                </pic:pic>
              </a:graphicData>
            </a:graphic>
          </wp:inline>
        </w:drawing>
      </w:r>
    </w:p>
    <w:p w14:paraId="76007476" w14:textId="222CE852" w:rsidR="003F07C2" w:rsidRPr="003F07C2" w:rsidRDefault="003F07C2" w:rsidP="0094665D">
      <w:r w:rsidRPr="003F07C2">
        <w:t>dans votre terminal favori (terminal Linux préféré).</w:t>
      </w:r>
    </w:p>
    <w:p w14:paraId="1767F56D" w14:textId="55B651DD" w:rsidR="003F07C2" w:rsidRPr="003F07C2" w:rsidRDefault="003F07C2" w:rsidP="003F07C2">
      <w:pPr>
        <w:rPr>
          <w:noProof/>
        </w:rPr>
      </w:pPr>
      <w:r w:rsidRPr="003F07C2">
        <w:t xml:space="preserve">Une compilation du programme </w:t>
      </w:r>
      <w:r>
        <w:t xml:space="preserve">se fait en </w:t>
      </w:r>
      <w:r w:rsidR="00D802E7">
        <w:t xml:space="preserve">écrivant </w:t>
      </w:r>
      <w:r>
        <w:t xml:space="preserve"> </w:t>
      </w:r>
      <w:r>
        <w:rPr>
          <w:noProof/>
        </w:rPr>
        <w:drawing>
          <wp:inline distT="0" distB="0" distL="0" distR="0" wp14:anchorId="68E1CA4D" wp14:editId="1A878BC4">
            <wp:extent cx="757309" cy="152400"/>
            <wp:effectExtent l="0" t="0" r="508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458" b="16704"/>
                    <a:stretch/>
                  </pic:blipFill>
                  <pic:spPr bwMode="auto">
                    <a:xfrm>
                      <a:off x="0" y="0"/>
                      <a:ext cx="769095" cy="154772"/>
                    </a:xfrm>
                    <a:prstGeom prst="rect">
                      <a:avLst/>
                    </a:prstGeom>
                    <a:ln>
                      <a:noFill/>
                    </a:ln>
                    <a:extLst>
                      <a:ext uri="{53640926-AAD7-44D8-BBD7-CCE9431645EC}">
                        <a14:shadowObscured xmlns:a14="http://schemas.microsoft.com/office/drawing/2010/main"/>
                      </a:ext>
                    </a:extLst>
                  </pic:spPr>
                </pic:pic>
              </a:graphicData>
            </a:graphic>
          </wp:inline>
        </w:drawing>
      </w:r>
      <w:r>
        <w:t xml:space="preserve"> ou </w:t>
      </w:r>
      <w:r>
        <w:rPr>
          <w:noProof/>
        </w:rPr>
        <w:drawing>
          <wp:inline distT="0" distB="0" distL="0" distR="0" wp14:anchorId="1FB45311" wp14:editId="198F35BB">
            <wp:extent cx="661554" cy="174093"/>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9583" cy="181469"/>
                    </a:xfrm>
                    <a:prstGeom prst="rect">
                      <a:avLst/>
                    </a:prstGeom>
                  </pic:spPr>
                </pic:pic>
              </a:graphicData>
            </a:graphic>
          </wp:inline>
        </w:drawing>
      </w:r>
      <w:r>
        <w:t xml:space="preserve"> si le programme a déjà été compilé precedement.</w:t>
      </w:r>
    </w:p>
    <w:p w14:paraId="4A4EC6FB" w14:textId="6A16AC94" w:rsidR="004F3A8C" w:rsidRPr="002E3E7D" w:rsidRDefault="005F49C6">
      <w:pPr>
        <w:pStyle w:val="Titre1"/>
        <w:rPr>
          <w:noProof/>
        </w:rPr>
      </w:pPr>
      <w:bookmarkStart w:id="6" w:name="_Toc5564799"/>
      <w:r w:rsidRPr="002E3E7D">
        <w:rPr>
          <w:noProof/>
        </w:rPr>
        <w:lastRenderedPageBreak/>
        <mc:AlternateContent>
          <mc:Choice Requires="wps">
            <w:drawing>
              <wp:anchor distT="0" distB="2743200" distL="182880" distR="182880" simplePos="0" relativeHeight="251679744" behindDoc="0" locked="0" layoutInCell="1" allowOverlap="1" wp14:anchorId="2248AAA2" wp14:editId="70C34B39">
                <wp:simplePos x="0" y="0"/>
                <wp:positionH relativeFrom="page">
                  <wp:posOffset>461010</wp:posOffset>
                </wp:positionH>
                <wp:positionV relativeFrom="paragraph">
                  <wp:posOffset>1905</wp:posOffset>
                </wp:positionV>
                <wp:extent cx="1337310" cy="1647825"/>
                <wp:effectExtent l="0" t="0" r="0" b="9525"/>
                <wp:wrapThrough wrapText="bothSides">
                  <wp:wrapPolygon edited="0">
                    <wp:start x="0" y="0"/>
                    <wp:lineTo x="0" y="21475"/>
                    <wp:lineTo x="21231" y="21475"/>
                    <wp:lineTo x="21231" y="0"/>
                    <wp:lineTo x="0" y="0"/>
                  </wp:wrapPolygon>
                </wp:wrapThrough>
                <wp:docPr id="6" name="Zone de texte 6"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0D8EF" w14:textId="77777777" w:rsidR="00FD4D66" w:rsidRDefault="00FD4D66" w:rsidP="005F49C6">
                            <w:pPr>
                              <w:pStyle w:val="Citation"/>
                              <w:rPr>
                                <w:rStyle w:val="CitationCar"/>
                                <w:i/>
                                <w:iCs/>
                              </w:rPr>
                            </w:pPr>
                            <w:r>
                              <w:rPr>
                                <w:rStyle w:val="CitationCar"/>
                                <w:i/>
                                <w:iCs/>
                              </w:rPr>
                              <w:t>« </w:t>
                            </w:r>
                            <w:r w:rsidRPr="005F49C6">
                              <w:rPr>
                                <w:rStyle w:val="CitationCar"/>
                                <w:i/>
                                <w:iCs/>
                              </w:rPr>
                              <w:t>Moi j’ai appris à lire, ben je souhaite ça à personne.</w:t>
                            </w:r>
                            <w:r>
                              <w:rPr>
                                <w:rStyle w:val="CitationCar"/>
                                <w:i/>
                                <w:iCs/>
                              </w:rPr>
                              <w:t xml:space="preserve"> »</w:t>
                            </w:r>
                          </w:p>
                          <w:p w14:paraId="4F9B2D2D" w14:textId="5A8D82D4" w:rsidR="00FD4D66" w:rsidRDefault="00FD4D66" w:rsidP="005F49C6">
                            <w:pPr>
                              <w:pStyle w:val="Citation"/>
                              <w:rPr>
                                <w:rStyle w:val="CitationCar"/>
                                <w:i/>
                                <w:iCs/>
                              </w:rPr>
                            </w:pPr>
                            <w:r>
                              <w:rPr>
                                <w:rStyle w:val="CitationCar"/>
                                <w:i/>
                                <w:iCs/>
                              </w:rPr>
                              <w:t xml:space="preserve"> - </w:t>
                            </w:r>
                            <w:r w:rsidRPr="005F49C6">
                              <w:rPr>
                                <w:rStyle w:val="CitationCar"/>
                                <w:i/>
                                <w:iCs/>
                              </w:rPr>
                              <w:t>Léodagan</w:t>
                            </w:r>
                          </w:p>
                          <w:p w14:paraId="0F210246" w14:textId="77777777" w:rsidR="00FD4D66" w:rsidRPr="00720E8B" w:rsidRDefault="00FD4D66" w:rsidP="005F49C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2248AAA2" id="Zone de texte 6" o:spid="_x0000_s1030" type="#_x0000_t202" alt="Sidebar" style="position:absolute;margin-left:36.3pt;margin-top:.15pt;width:105.3pt;height:129.75pt;z-index:251679744;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" filled="f" stroked="f" strokeweight=".5pt">
                <v:textbox inset="3.6pt,0,3.6pt,0">
                  <w:txbxContent>
                    <w:p w14:paraId="01E0D8EF" w14:textId="77777777" w:rsidR="00FD4D66" w:rsidRDefault="00FD4D66" w:rsidP="005F49C6">
                      <w:pPr>
                        <w:pStyle w:val="Citation"/>
                        <w:rPr>
                          <w:rStyle w:val="CitationCar"/>
                          <w:i/>
                          <w:iCs/>
                        </w:rPr>
                      </w:pPr>
                      <w:r>
                        <w:rPr>
                          <w:rStyle w:val="CitationCar"/>
                          <w:i/>
                          <w:iCs/>
                        </w:rPr>
                        <w:t>« </w:t>
                      </w:r>
                      <w:r w:rsidRPr="005F49C6">
                        <w:rPr>
                          <w:rStyle w:val="CitationCar"/>
                          <w:i/>
                          <w:iCs/>
                        </w:rPr>
                        <w:t>Moi j’ai appris à lire, ben je souhaite ça à personne.</w:t>
                      </w:r>
                      <w:r>
                        <w:rPr>
                          <w:rStyle w:val="CitationCar"/>
                          <w:i/>
                          <w:iCs/>
                        </w:rPr>
                        <w:t xml:space="preserve"> »</w:t>
                      </w:r>
                    </w:p>
                    <w:p w14:paraId="4F9B2D2D" w14:textId="5A8D82D4" w:rsidR="00FD4D66" w:rsidRDefault="00FD4D66" w:rsidP="005F49C6">
                      <w:pPr>
                        <w:pStyle w:val="Citation"/>
                        <w:rPr>
                          <w:rStyle w:val="CitationCar"/>
                          <w:i/>
                          <w:iCs/>
                        </w:rPr>
                      </w:pPr>
                      <w:r>
                        <w:rPr>
                          <w:rStyle w:val="CitationCar"/>
                          <w:i/>
                          <w:iCs/>
                        </w:rPr>
                        <w:t xml:space="preserve"> - </w:t>
                      </w:r>
                      <w:r w:rsidRPr="005F49C6">
                        <w:rPr>
                          <w:rStyle w:val="CitationCar"/>
                          <w:i/>
                          <w:iCs/>
                        </w:rPr>
                        <w:t>Léodagan</w:t>
                      </w:r>
                    </w:p>
                    <w:p w14:paraId="0F210246" w14:textId="77777777" w:rsidR="00FD4D66" w:rsidRPr="00720E8B" w:rsidRDefault="00FD4D66" w:rsidP="005F49C6"/>
                  </w:txbxContent>
                </v:textbox>
                <w10:wrap type="through" anchorx="page"/>
              </v:shape>
            </w:pict>
          </mc:Fallback>
        </mc:AlternateContent>
      </w:r>
      <w:r w:rsidR="00B05796">
        <w:rPr>
          <w:noProof/>
        </w:rPr>
        <w:t>Organisation du programme</w:t>
      </w:r>
      <w:bookmarkEnd w:id="6"/>
    </w:p>
    <w:p w14:paraId="7F5E8E94" w14:textId="76E32283" w:rsidR="00B05796" w:rsidRDefault="00B05796" w:rsidP="00B05796">
      <w:pPr>
        <w:pStyle w:val="Titre2"/>
        <w:rPr>
          <w:noProof/>
        </w:rPr>
      </w:pPr>
      <w:bookmarkStart w:id="7" w:name="_Toc5564800"/>
      <w:r>
        <w:rPr>
          <w:noProof/>
        </w:rPr>
        <w:t xml:space="preserve">Découpage </w:t>
      </w:r>
      <w:r w:rsidR="008A3606">
        <w:rPr>
          <w:noProof/>
        </w:rPr>
        <w:t xml:space="preserve">et rôle </w:t>
      </w:r>
      <w:r>
        <w:rPr>
          <w:noProof/>
        </w:rPr>
        <w:t>des fonctions</w:t>
      </w:r>
      <w:bookmarkEnd w:id="7"/>
    </w:p>
    <w:p w14:paraId="198F747D" w14:textId="25207AE0" w:rsidR="00EE6162" w:rsidRDefault="00EE6162" w:rsidP="00604DFA">
      <w:pPr>
        <w:spacing w:line="240" w:lineRule="auto"/>
        <w:ind w:firstLine="720"/>
      </w:pPr>
      <w:r>
        <w:t xml:space="preserve">Afin de rendre plus facile </w:t>
      </w:r>
      <w:r w:rsidR="00FB7972">
        <w:t>la conception du projet, nous avons décidé de séparer le code, au départ, en cinq librairies agissantes chacune sur des aspects bien spécifiques du projet.</w:t>
      </w:r>
    </w:p>
    <w:p w14:paraId="5A3C2E4A" w14:textId="01B78937" w:rsidR="00FB7972" w:rsidRPr="00EE6162" w:rsidRDefault="00FB7972" w:rsidP="00604DFA">
      <w:pPr>
        <w:spacing w:line="240" w:lineRule="auto"/>
      </w:pPr>
      <w:r>
        <w:t xml:space="preserve">Notre choix de stocker les données du l’utilisateur en format JSON nous a conduit </w:t>
      </w:r>
      <w:r w:rsidR="0056554D">
        <w:t>à</w:t>
      </w:r>
      <w:r>
        <w:t xml:space="preserve"> utiliser une librairie extérieure nommée Parson nous permettant d’écrire et de lire un fichier JSON de manière relativement facile.</w:t>
      </w:r>
    </w:p>
    <w:p w14:paraId="4B545974" w14:textId="1DB700CA" w:rsidR="00B05796" w:rsidRDefault="007421AA" w:rsidP="007421AA">
      <w:pPr>
        <w:pStyle w:val="Titre3"/>
      </w:pPr>
      <w:bookmarkStart w:id="8" w:name="_Toc5564801"/>
      <w:r>
        <w:t>Main</w:t>
      </w:r>
      <w:bookmarkEnd w:id="8"/>
    </w:p>
    <w:p w14:paraId="10A61629" w14:textId="668DC768" w:rsidR="005D5A59" w:rsidRDefault="00411330" w:rsidP="00604DFA">
      <w:pPr>
        <w:spacing w:line="240" w:lineRule="auto"/>
      </w:pPr>
      <w:r>
        <w:tab/>
      </w:r>
      <w:r w:rsidR="00F86ACD">
        <w:t>Composée d’une seule fonction du même nom, elle est, sans surprise, constituée de deux phases : l’initialisation, l’exécution.</w:t>
      </w:r>
    </w:p>
    <w:p w14:paraId="79A906BC" w14:textId="02D3BF74" w:rsidR="008F4559" w:rsidRDefault="00F86ACD" w:rsidP="00604DFA">
      <w:pPr>
        <w:spacing w:line="240" w:lineRule="auto"/>
      </w:pPr>
      <w:r>
        <w:t>Là où la première phase ne fait « que » créer le fichier .log permettant de suivre l’exécution, la deuxième phase est un peu plus complexe.</w:t>
      </w:r>
      <w:bookmarkStart w:id="9" w:name="_GoBack"/>
      <w:bookmarkEnd w:id="9"/>
    </w:p>
    <w:p w14:paraId="24A3E64C" w14:textId="0775F60B" w:rsidR="009A406B" w:rsidRDefault="00412692" w:rsidP="00604DFA">
      <w:pPr>
        <w:spacing w:line="240" w:lineRule="auto"/>
      </w:pPr>
      <w:r>
        <w:t xml:space="preserve">Afin </w:t>
      </w:r>
      <w:r w:rsidR="00604DFA">
        <w:t>de gérer au mieux les états possibles à tout moment de l’exécution, il a été choisi d’utiliser une machine à états.</w:t>
      </w:r>
    </w:p>
    <w:p w14:paraId="48658675" w14:textId="77777777" w:rsidR="00681589" w:rsidRDefault="00681589" w:rsidP="00681589">
      <w:pPr>
        <w:keepNext/>
        <w:spacing w:line="240" w:lineRule="auto"/>
        <w:jc w:val="center"/>
      </w:pPr>
      <w:r>
        <w:rPr>
          <w:noProof/>
        </w:rPr>
        <w:drawing>
          <wp:inline distT="0" distB="0" distL="0" distR="0" wp14:anchorId="7ECDAFD8" wp14:editId="5CE672A0">
            <wp:extent cx="5531539" cy="263641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2286" cy="2641533"/>
                    </a:xfrm>
                    <a:prstGeom prst="rect">
                      <a:avLst/>
                    </a:prstGeom>
                  </pic:spPr>
                </pic:pic>
              </a:graphicData>
            </a:graphic>
          </wp:inline>
        </w:drawing>
      </w:r>
    </w:p>
    <w:p w14:paraId="536CC40F" w14:textId="1C71A128" w:rsidR="00681589" w:rsidRDefault="00681589" w:rsidP="00681589">
      <w:pPr>
        <w:pStyle w:val="Lgende"/>
        <w:jc w:val="center"/>
      </w:pPr>
      <w:r>
        <w:t xml:space="preserve">Figure </w:t>
      </w:r>
      <w:r>
        <w:fldChar w:fldCharType="begin"/>
      </w:r>
      <w:r>
        <w:instrText xml:space="preserve"> SEQ Figure \* ARABIC </w:instrText>
      </w:r>
      <w:r>
        <w:fldChar w:fldCharType="separate"/>
      </w:r>
      <w:r w:rsidR="006277BD">
        <w:rPr>
          <w:noProof/>
        </w:rPr>
        <w:t>1</w:t>
      </w:r>
      <w:r>
        <w:fldChar w:fldCharType="end"/>
      </w:r>
      <w:r>
        <w:t xml:space="preserve"> : Matrice des Etats</w:t>
      </w:r>
    </w:p>
    <w:p w14:paraId="6043F44F" w14:textId="5B8C7DD7" w:rsidR="007421AA" w:rsidRDefault="00083495" w:rsidP="007421AA">
      <w:pPr>
        <w:pStyle w:val="Titre3"/>
      </w:pPr>
      <w:bookmarkStart w:id="10" w:name="_Toc5564802"/>
      <w:r w:rsidRPr="002E3E7D">
        <w:rPr>
          <w:noProof/>
        </w:rPr>
        <w:lastRenderedPageBreak/>
        <mc:AlternateContent>
          <mc:Choice Requires="wps">
            <w:drawing>
              <wp:anchor distT="0" distB="2743200" distL="182880" distR="182880" simplePos="0" relativeHeight="251681792" behindDoc="0" locked="0" layoutInCell="1" allowOverlap="1" wp14:anchorId="469A03A4" wp14:editId="08C2E0FF">
                <wp:simplePos x="0" y="0"/>
                <wp:positionH relativeFrom="page">
                  <wp:posOffset>437197</wp:posOffset>
                </wp:positionH>
                <wp:positionV relativeFrom="paragraph">
                  <wp:posOffset>255270</wp:posOffset>
                </wp:positionV>
                <wp:extent cx="1337310" cy="1647825"/>
                <wp:effectExtent l="0" t="0" r="0" b="9525"/>
                <wp:wrapThrough wrapText="bothSides">
                  <wp:wrapPolygon edited="0">
                    <wp:start x="0" y="0"/>
                    <wp:lineTo x="0" y="21475"/>
                    <wp:lineTo x="21231" y="21475"/>
                    <wp:lineTo x="21231" y="0"/>
                    <wp:lineTo x="0" y="0"/>
                  </wp:wrapPolygon>
                </wp:wrapThrough>
                <wp:docPr id="7" name="Zone de texte 7"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CB7EB" w14:textId="75399CDF" w:rsidR="00FD4D66" w:rsidRDefault="00FD4D66" w:rsidP="009E46B9">
                            <w:pPr>
                              <w:pStyle w:val="Citation"/>
                              <w:rPr>
                                <w:rStyle w:val="CitationCar"/>
                                <w:i/>
                                <w:iCs/>
                              </w:rPr>
                            </w:pPr>
                            <w:r>
                              <w:rPr>
                                <w:rStyle w:val="CitationCar"/>
                                <w:i/>
                                <w:iCs/>
                              </w:rPr>
                              <w:t>« </w:t>
                            </w:r>
                            <w:r w:rsidRPr="009E46B9">
                              <w:rPr>
                                <w:rStyle w:val="CitationCar"/>
                                <w:i/>
                                <w:iCs/>
                              </w:rPr>
                              <w:t>Arthour pas changer assiette pour fromache !</w:t>
                            </w:r>
                            <w:r>
                              <w:rPr>
                                <w:rStyle w:val="CitationCar"/>
                                <w:i/>
                                <w:iCs/>
                              </w:rPr>
                              <w:t>»</w:t>
                            </w:r>
                          </w:p>
                          <w:p w14:paraId="51989C05" w14:textId="62528154" w:rsidR="00FD4D66" w:rsidRDefault="00FD4D66" w:rsidP="009E46B9">
                            <w:pPr>
                              <w:pStyle w:val="Citation"/>
                              <w:rPr>
                                <w:rStyle w:val="CitationCar"/>
                                <w:i/>
                                <w:iCs/>
                              </w:rPr>
                            </w:pPr>
                            <w:r>
                              <w:rPr>
                                <w:rStyle w:val="CitationCar"/>
                                <w:i/>
                                <w:iCs/>
                              </w:rPr>
                              <w:t xml:space="preserve"> - Le Burgonde</w:t>
                            </w:r>
                          </w:p>
                          <w:p w14:paraId="66A64A00" w14:textId="77777777" w:rsidR="00FD4D66" w:rsidRPr="00720E8B" w:rsidRDefault="00FD4D66" w:rsidP="009E46B9"/>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469A03A4" id="Zone de texte 7" o:spid="_x0000_s1031" type="#_x0000_t202" alt="Sidebar" style="position:absolute;margin-left:34.4pt;margin-top:20.1pt;width:105.3pt;height:129.75pt;z-index:251681792;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" filled="f" stroked="f" strokeweight=".5pt">
                <v:textbox inset="3.6pt,0,3.6pt,0">
                  <w:txbxContent>
                    <w:p w14:paraId="5F2CB7EB" w14:textId="75399CDF" w:rsidR="00FD4D66" w:rsidRDefault="00FD4D66" w:rsidP="009E46B9">
                      <w:pPr>
                        <w:pStyle w:val="Citation"/>
                        <w:rPr>
                          <w:rStyle w:val="CitationCar"/>
                          <w:i/>
                          <w:iCs/>
                        </w:rPr>
                      </w:pPr>
                      <w:r>
                        <w:rPr>
                          <w:rStyle w:val="CitationCar"/>
                          <w:i/>
                          <w:iCs/>
                        </w:rPr>
                        <w:t>« </w:t>
                      </w:r>
                      <w:r w:rsidRPr="009E46B9">
                        <w:rPr>
                          <w:rStyle w:val="CitationCar"/>
                          <w:i/>
                          <w:iCs/>
                        </w:rPr>
                        <w:t>Arthour pas changer assiette pour fromache !</w:t>
                      </w:r>
                      <w:r>
                        <w:rPr>
                          <w:rStyle w:val="CitationCar"/>
                          <w:i/>
                          <w:iCs/>
                        </w:rPr>
                        <w:t>»</w:t>
                      </w:r>
                    </w:p>
                    <w:p w14:paraId="51989C05" w14:textId="62528154" w:rsidR="00FD4D66" w:rsidRDefault="00FD4D66" w:rsidP="009E46B9">
                      <w:pPr>
                        <w:pStyle w:val="Citation"/>
                        <w:rPr>
                          <w:rStyle w:val="CitationCar"/>
                          <w:i/>
                          <w:iCs/>
                        </w:rPr>
                      </w:pPr>
                      <w:r>
                        <w:rPr>
                          <w:rStyle w:val="CitationCar"/>
                          <w:i/>
                          <w:iCs/>
                        </w:rPr>
                        <w:t xml:space="preserve"> - Le Burgonde</w:t>
                      </w:r>
                    </w:p>
                    <w:p w14:paraId="66A64A00" w14:textId="77777777" w:rsidR="00FD4D66" w:rsidRPr="00720E8B" w:rsidRDefault="00FD4D66" w:rsidP="009E46B9"/>
                  </w:txbxContent>
                </v:textbox>
                <w10:wrap type="through" anchorx="page"/>
              </v:shape>
            </w:pict>
          </mc:Fallback>
        </mc:AlternateContent>
      </w:r>
      <w:r w:rsidR="007421AA">
        <w:t>Display</w:t>
      </w:r>
      <w:bookmarkEnd w:id="10"/>
    </w:p>
    <w:p w14:paraId="757E3FAD" w14:textId="582EC3CE" w:rsidR="007A2A0C" w:rsidRDefault="007A2A0C" w:rsidP="00060662">
      <w:pPr>
        <w:spacing w:line="240" w:lineRule="auto"/>
      </w:pPr>
      <w:r>
        <w:tab/>
      </w:r>
      <w:r w:rsidR="001C79E0">
        <w:t>Conscients de la nécessité d’interaction entre l’utilisateur et le programme,</w:t>
      </w:r>
      <w:r w:rsidR="00AF22C5">
        <w:t xml:space="preserve"> nous avons décidé de regrouper toutes les fonctions </w:t>
      </w:r>
      <w:r w:rsidR="00083495">
        <w:t>dans cette librairie.</w:t>
      </w:r>
    </w:p>
    <w:p w14:paraId="419733CB" w14:textId="77777777" w:rsidR="008C6A38" w:rsidRDefault="00083495" w:rsidP="00060662">
      <w:pPr>
        <w:spacing w:line="240" w:lineRule="auto"/>
      </w:pPr>
      <w:r>
        <w:t xml:space="preserve">Ainsi, nous pouvons y trouver les fonctions de création de nouvel utilisateur et de nouveau compte (chacune respectivement liée aux fonctions de la librairie User_account et Account) proposant à l’utilisateur un formulaire </w:t>
      </w:r>
    </w:p>
    <w:p w14:paraId="151AAC73" w14:textId="5397FD91" w:rsidR="00083495" w:rsidRDefault="008C6A38" w:rsidP="00060662">
      <w:pPr>
        <w:spacing w:line="240" w:lineRule="auto"/>
      </w:pPr>
      <w:r>
        <w:t xml:space="preserve">Outre ces deux fonctions, sont aussi présentes les fonctions </w:t>
      </w:r>
      <w:r w:rsidRPr="008C6A38">
        <w:rPr>
          <w:i/>
        </w:rPr>
        <w:t>connect</w:t>
      </w:r>
      <w:r>
        <w:t xml:space="preserve"> et </w:t>
      </w:r>
      <w:r w:rsidRPr="008C6A38">
        <w:rPr>
          <w:i/>
        </w:rPr>
        <w:t>deconnect</w:t>
      </w:r>
      <w:r>
        <w:t xml:space="preserve"> qui, comme leurs noms l’indique permettent à l’utilisateur de se connecter (récupérer le nom, prénom, mot de passe de l’utilisateur, le chiffrer afin de le comparer avec celui stocké, récupérer le fichier JSON associé à partir du fichier </w:t>
      </w:r>
      <w:r w:rsidRPr="008C6A38">
        <w:rPr>
          <w:i/>
        </w:rPr>
        <w:t>listUser.dat</w:t>
      </w:r>
      <w:r>
        <w:t xml:space="preserve"> et enfin charger les informations dans la structure </w:t>
      </w:r>
      <w:r w:rsidRPr="008C6A38">
        <w:rPr>
          <w:i/>
        </w:rPr>
        <w:t>User_account</w:t>
      </w:r>
      <w:r>
        <w:t>) et de se déconnecter.</w:t>
      </w:r>
    </w:p>
    <w:p w14:paraId="08E77AEF" w14:textId="655660AC" w:rsidR="00681589" w:rsidRDefault="00681589" w:rsidP="00060662">
      <w:pPr>
        <w:spacing w:line="240" w:lineRule="auto"/>
      </w:pPr>
      <w:r>
        <w:t xml:space="preserve">Afin de consulter les comptes, deux fonctions s’ajoutent à la liste : </w:t>
      </w:r>
      <w:r w:rsidRPr="00681589">
        <w:rPr>
          <w:i/>
        </w:rPr>
        <w:t>displayListAccount</w:t>
      </w:r>
      <w:r>
        <w:t xml:space="preserve"> et </w:t>
      </w:r>
      <w:r w:rsidRPr="00681589">
        <w:rPr>
          <w:i/>
        </w:rPr>
        <w:t>displayAccount</w:t>
      </w:r>
      <w:r>
        <w:t xml:space="preserve"> qui affiche les comptes et permet leurs consultation (</w:t>
      </w:r>
      <w:r w:rsidRPr="00681589">
        <w:rPr>
          <w:i/>
        </w:rPr>
        <w:t>cf. figure 2</w:t>
      </w:r>
      <w:r>
        <w:t>).</w:t>
      </w:r>
      <w:r w:rsidR="005F5BC5">
        <w:t xml:space="preserve"> Ces fonctions permettent aussi l’accès au menu donnant la possibilité de faire une nouvelle opération ou de supprimer le compte.</w:t>
      </w:r>
    </w:p>
    <w:p w14:paraId="1D533182" w14:textId="2C759EBE" w:rsidR="009A406B" w:rsidRDefault="009A406B" w:rsidP="00060662">
      <w:pPr>
        <w:spacing w:line="240" w:lineRule="auto"/>
      </w:pPr>
      <w:r>
        <w:t xml:space="preserve">Aussi, afin de </w:t>
      </w:r>
      <w:r w:rsidR="0023535F">
        <w:t xml:space="preserve">pouvoir naviguer entre les différents états du programme, une fonction </w:t>
      </w:r>
      <w:r w:rsidR="0023535F" w:rsidRPr="0023535F">
        <w:rPr>
          <w:i/>
        </w:rPr>
        <w:t>nav</w:t>
      </w:r>
      <w:r w:rsidR="0023535F">
        <w:t xml:space="preserve"> a été conçue. Son fonctionnement est plutôt simple, à partir de l’état dans lequel l’utilisateur est, elle affiche le menu correspondant et permet d’aller uniquement vers ses états.</w:t>
      </w:r>
    </w:p>
    <w:p w14:paraId="24E63F73" w14:textId="72F482F4" w:rsidR="00681589" w:rsidRDefault="00C13120" w:rsidP="00060662">
      <w:pPr>
        <w:spacing w:line="240" w:lineRule="auto"/>
      </w:pPr>
      <w:r>
        <w:t xml:space="preserve">Enfin, elle comporte d’autres « petites » fonctions </w:t>
      </w:r>
      <w:r w:rsidR="004D30B1">
        <w:t xml:space="preserve">telle que </w:t>
      </w:r>
      <w:r w:rsidR="004D30B1" w:rsidRPr="004D30B1">
        <w:rPr>
          <w:i/>
        </w:rPr>
        <w:t>error</w:t>
      </w:r>
      <w:r w:rsidR="004D30B1">
        <w:t xml:space="preserve"> qui … affiche une erreur ou </w:t>
      </w:r>
      <w:r w:rsidR="004D30B1" w:rsidRPr="004D30B1">
        <w:rPr>
          <w:i/>
        </w:rPr>
        <w:t>kaamelott</w:t>
      </w:r>
      <w:r w:rsidR="004D30B1">
        <w:t xml:space="preserve"> qui affiche une citation aléatoire de la série Kaamelott</w:t>
      </w:r>
      <w:r w:rsidR="00060662">
        <w:rPr>
          <w:rStyle w:val="Appelnotedebasdep"/>
        </w:rPr>
        <w:footnoteReference w:id="9"/>
      </w:r>
      <w:r w:rsidR="004D30B1">
        <w:t xml:space="preserve">. </w:t>
      </w:r>
    </w:p>
    <w:p w14:paraId="4E726985" w14:textId="77777777" w:rsidR="004D30B1" w:rsidRDefault="004D30B1" w:rsidP="007A2A0C"/>
    <w:p w14:paraId="4B2BDB7B" w14:textId="77777777" w:rsidR="00681589" w:rsidRDefault="00681589" w:rsidP="00681589">
      <w:pPr>
        <w:keepNext/>
        <w:jc w:val="center"/>
      </w:pPr>
      <w:r>
        <w:rPr>
          <w:noProof/>
        </w:rPr>
        <w:drawing>
          <wp:inline distT="0" distB="0" distL="0" distR="0" wp14:anchorId="48652964" wp14:editId="3D84E483">
            <wp:extent cx="4528903" cy="1440819"/>
            <wp:effectExtent l="0" t="0" r="508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6421" cy="1443211"/>
                    </a:xfrm>
                    <a:prstGeom prst="rect">
                      <a:avLst/>
                    </a:prstGeom>
                  </pic:spPr>
                </pic:pic>
              </a:graphicData>
            </a:graphic>
          </wp:inline>
        </w:drawing>
      </w:r>
    </w:p>
    <w:p w14:paraId="333CB57F" w14:textId="26FE9246" w:rsidR="00681589" w:rsidRPr="007A2A0C" w:rsidRDefault="00681589" w:rsidP="00681589">
      <w:pPr>
        <w:pStyle w:val="Lgende"/>
        <w:jc w:val="center"/>
      </w:pPr>
      <w:r>
        <w:t xml:space="preserve">Figure </w:t>
      </w:r>
      <w:r>
        <w:fldChar w:fldCharType="begin"/>
      </w:r>
      <w:r>
        <w:instrText xml:space="preserve"> SEQ Figure \* ARABIC </w:instrText>
      </w:r>
      <w:r>
        <w:fldChar w:fldCharType="separate"/>
      </w:r>
      <w:r w:rsidR="006277BD">
        <w:rPr>
          <w:noProof/>
        </w:rPr>
        <w:t>2</w:t>
      </w:r>
      <w:r>
        <w:fldChar w:fldCharType="end"/>
      </w:r>
      <w:r>
        <w:t xml:space="preserve"> : Affichage d'un compte</w:t>
      </w:r>
    </w:p>
    <w:p w14:paraId="307F849C" w14:textId="59007171" w:rsidR="007421AA" w:rsidRDefault="003361E2" w:rsidP="007421AA">
      <w:pPr>
        <w:pStyle w:val="Titre3"/>
      </w:pPr>
      <w:bookmarkStart w:id="11" w:name="_Toc5564803"/>
      <w:r w:rsidRPr="002E3E7D">
        <w:rPr>
          <w:noProof/>
        </w:rPr>
        <w:lastRenderedPageBreak/>
        <mc:AlternateContent>
          <mc:Choice Requires="wps">
            <w:drawing>
              <wp:anchor distT="0" distB="2743200" distL="182880" distR="182880" simplePos="0" relativeHeight="251683840" behindDoc="0" locked="0" layoutInCell="1" allowOverlap="1" wp14:anchorId="660A0B95" wp14:editId="761D1662">
                <wp:simplePos x="0" y="0"/>
                <wp:positionH relativeFrom="page">
                  <wp:posOffset>430076</wp:posOffset>
                </wp:positionH>
                <wp:positionV relativeFrom="paragraph">
                  <wp:posOffset>6169</wp:posOffset>
                </wp:positionV>
                <wp:extent cx="1337310" cy="1647825"/>
                <wp:effectExtent l="0" t="0" r="0" b="9525"/>
                <wp:wrapThrough wrapText="bothSides">
                  <wp:wrapPolygon edited="0">
                    <wp:start x="0" y="0"/>
                    <wp:lineTo x="0" y="21475"/>
                    <wp:lineTo x="21231" y="21475"/>
                    <wp:lineTo x="21231" y="0"/>
                    <wp:lineTo x="0" y="0"/>
                  </wp:wrapPolygon>
                </wp:wrapThrough>
                <wp:docPr id="16" name="Zone de texte 16"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F1240" w14:textId="18DEB2F0" w:rsidR="00FD4D66" w:rsidRDefault="00FD4D66" w:rsidP="00AD1773">
                            <w:pPr>
                              <w:pStyle w:val="Citation"/>
                              <w:rPr>
                                <w:rStyle w:val="CitationCar"/>
                                <w:i/>
                                <w:iCs/>
                              </w:rPr>
                            </w:pPr>
                            <w:r>
                              <w:rPr>
                                <w:rStyle w:val="CitationCar"/>
                                <w:i/>
                                <w:iCs/>
                              </w:rPr>
                              <w:t>« </w:t>
                            </w:r>
                            <w:r w:rsidRPr="00AD1773">
                              <w:rPr>
                                <w:rStyle w:val="CitationCar"/>
                                <w:i/>
                                <w:iCs/>
                              </w:rPr>
                              <w:t>C'est pas faux !</w:t>
                            </w:r>
                            <w:r>
                              <w:rPr>
                                <w:rStyle w:val="CitationCar"/>
                                <w:i/>
                                <w:iCs/>
                              </w:rPr>
                              <w:t> »</w:t>
                            </w:r>
                          </w:p>
                          <w:p w14:paraId="3D9BE3A3" w14:textId="2BBD1AC7" w:rsidR="00FD4D66" w:rsidRDefault="00FD4D66" w:rsidP="00AD1773">
                            <w:pPr>
                              <w:pStyle w:val="Citation"/>
                              <w:rPr>
                                <w:rStyle w:val="CitationCar"/>
                                <w:i/>
                                <w:iCs/>
                              </w:rPr>
                            </w:pPr>
                            <w:r>
                              <w:rPr>
                                <w:rStyle w:val="CitationCar"/>
                                <w:i/>
                                <w:iCs/>
                              </w:rPr>
                              <w:t xml:space="preserve"> - Perceval</w:t>
                            </w:r>
                          </w:p>
                          <w:p w14:paraId="2078BB82" w14:textId="77777777" w:rsidR="00FD4D66" w:rsidRPr="00720E8B" w:rsidRDefault="00FD4D66" w:rsidP="00AD1773"/>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660A0B95" id="Zone de texte 16" o:spid="_x0000_s1032" type="#_x0000_t202" alt="Sidebar" style="position:absolute;margin-left:33.85pt;margin-top:.5pt;width:105.3pt;height:129.75pt;z-index:251683840;visibility:visible;mso-wrap-style:square;mso-width-percent:250;mso-height-percent:0;mso-wrap-distance-left:14.4pt;mso-wrap-distance-top:0;mso-wrap-distance-right:14.4pt;mso-wrap-distance-bottom:3in;mso-position-horizontal:absolute;mso-position-horizontal-relative:page;mso-position-vertical:absolute;mso-position-vertical-relative:text;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" filled="f" stroked="f" strokeweight=".5pt">
                <v:textbox inset="3.6pt,0,3.6pt,0">
                  <w:txbxContent>
                    <w:p w14:paraId="1BEF1240" w14:textId="18DEB2F0" w:rsidR="00FD4D66" w:rsidRDefault="00FD4D66" w:rsidP="00AD1773">
                      <w:pPr>
                        <w:pStyle w:val="Citation"/>
                        <w:rPr>
                          <w:rStyle w:val="CitationCar"/>
                          <w:i/>
                          <w:iCs/>
                        </w:rPr>
                      </w:pPr>
                      <w:r>
                        <w:rPr>
                          <w:rStyle w:val="CitationCar"/>
                          <w:i/>
                          <w:iCs/>
                        </w:rPr>
                        <w:t>« </w:t>
                      </w:r>
                      <w:r w:rsidRPr="00AD1773">
                        <w:rPr>
                          <w:rStyle w:val="CitationCar"/>
                          <w:i/>
                          <w:iCs/>
                        </w:rPr>
                        <w:t>C'est pas faux !</w:t>
                      </w:r>
                      <w:r>
                        <w:rPr>
                          <w:rStyle w:val="CitationCar"/>
                          <w:i/>
                          <w:iCs/>
                        </w:rPr>
                        <w:t> »</w:t>
                      </w:r>
                    </w:p>
                    <w:p w14:paraId="3D9BE3A3" w14:textId="2BBD1AC7" w:rsidR="00FD4D66" w:rsidRDefault="00FD4D66" w:rsidP="00AD1773">
                      <w:pPr>
                        <w:pStyle w:val="Citation"/>
                        <w:rPr>
                          <w:rStyle w:val="CitationCar"/>
                          <w:i/>
                          <w:iCs/>
                        </w:rPr>
                      </w:pPr>
                      <w:r>
                        <w:rPr>
                          <w:rStyle w:val="CitationCar"/>
                          <w:i/>
                          <w:iCs/>
                        </w:rPr>
                        <w:t xml:space="preserve"> - Perceval</w:t>
                      </w:r>
                    </w:p>
                    <w:p w14:paraId="2078BB82" w14:textId="77777777" w:rsidR="00FD4D66" w:rsidRPr="00720E8B" w:rsidRDefault="00FD4D66" w:rsidP="00AD1773"/>
                  </w:txbxContent>
                </v:textbox>
                <w10:wrap type="through" anchorx="page"/>
              </v:shape>
            </w:pict>
          </mc:Fallback>
        </mc:AlternateContent>
      </w:r>
      <w:r w:rsidR="007421AA">
        <w:t>User_account</w:t>
      </w:r>
      <w:bookmarkEnd w:id="11"/>
    </w:p>
    <w:p w14:paraId="0126E309" w14:textId="2587D813" w:rsidR="00ED604D" w:rsidRDefault="00ED604D" w:rsidP="00BE061B">
      <w:pPr>
        <w:spacing w:line="240" w:lineRule="auto"/>
      </w:pPr>
      <w:r>
        <w:tab/>
      </w:r>
      <w:r w:rsidR="003361E2">
        <w:t>Ayant eu pour consigne d’utiliser au moins deux structures, il nous a semblé évident qu’il faille créer une librairie pour chacune d’elles. Ainsi la librairie User_account était née.</w:t>
      </w:r>
    </w:p>
    <w:p w14:paraId="339D2C34" w14:textId="3A428FC3" w:rsidR="003361E2" w:rsidRDefault="003361E2" w:rsidP="00BE061B">
      <w:pPr>
        <w:spacing w:line="240" w:lineRule="auto"/>
      </w:pPr>
      <w:r>
        <w:t xml:space="preserve">Tout d’abord, elle définit un pointeur sur la structure User_account (qui contient </w:t>
      </w:r>
      <w:r w:rsidR="00BE061B">
        <w:t>l’identifiant (unique</w:t>
      </w:r>
      <w:r w:rsidR="00DD011F">
        <w:t xml:space="preserve"> et généré par la fonction </w:t>
      </w:r>
      <w:r w:rsidR="00DD011F" w:rsidRPr="00DD011F">
        <w:rPr>
          <w:u w:val="single"/>
        </w:rPr>
        <w:t>createUserID</w:t>
      </w:r>
      <w:r w:rsidR="00BE061B">
        <w:t xml:space="preserve">), </w:t>
      </w:r>
      <w:r>
        <w:t xml:space="preserve">le nom, le prénom et le mot de passé (chiffré) de l’utilisateur ainsi qu’un entier </w:t>
      </w:r>
      <w:r w:rsidRPr="003361E2">
        <w:rPr>
          <w:i/>
        </w:rPr>
        <w:t>isAdmin</w:t>
      </w:r>
      <w:r>
        <w:t xml:space="preserve"> (1 si l’utilisateur est administrateur) et un pointeur vers une structure </w:t>
      </w:r>
      <w:r w:rsidRPr="003361E2">
        <w:rPr>
          <w:i/>
        </w:rPr>
        <w:t>Account</w:t>
      </w:r>
      <w:r>
        <w:t xml:space="preserve"> que nous verrons par la suite).</w:t>
      </w:r>
    </w:p>
    <w:p w14:paraId="254D5435" w14:textId="3FC14CE4" w:rsidR="003361E2" w:rsidRDefault="003361E2" w:rsidP="00BE061B">
      <w:pPr>
        <w:spacing w:line="240" w:lineRule="auto"/>
      </w:pPr>
      <w:r>
        <w:t>Outre les nombreux getters et setters</w:t>
      </w:r>
      <w:r w:rsidR="00A02BDD">
        <w:t>, d’autres fonctions accompagnent cette librairie.</w:t>
      </w:r>
    </w:p>
    <w:p w14:paraId="75AF8B03" w14:textId="51FD1D4A" w:rsidR="00A02BDD" w:rsidRDefault="00A02BDD" w:rsidP="00BE061B">
      <w:pPr>
        <w:spacing w:line="240" w:lineRule="auto"/>
      </w:pPr>
      <w:r>
        <w:t xml:space="preserve">Tout d’abord, il y a </w:t>
      </w:r>
      <w:r w:rsidRPr="00A02BDD">
        <w:rPr>
          <w:i/>
        </w:rPr>
        <w:t>create_user_account</w:t>
      </w:r>
      <w:r>
        <w:t xml:space="preserve"> et </w:t>
      </w:r>
      <w:r w:rsidRPr="00A02BDD">
        <w:rPr>
          <w:i/>
        </w:rPr>
        <w:t>charge_user_account</w:t>
      </w:r>
      <w:r>
        <w:t xml:space="preserve"> qui s’occupent de créer un nouveau compte (donc de créer un fichier JSON et de le remplir ainsi que créer un </w:t>
      </w:r>
      <w:r w:rsidRPr="00A02BDD">
        <w:rPr>
          <w:i/>
        </w:rPr>
        <w:t>User_account</w:t>
      </w:r>
      <w:r>
        <w:t xml:space="preserve"> qui va pouvoir être utiliser pendant toute l’exécution et enfin d’ajouter ce compte à </w:t>
      </w:r>
      <w:r w:rsidRPr="00A02BDD">
        <w:rPr>
          <w:i/>
        </w:rPr>
        <w:t>listUser.dat</w:t>
      </w:r>
      <w:r>
        <w:t>) et de charger un compte déjà existant.</w:t>
      </w:r>
    </w:p>
    <w:p w14:paraId="76597200" w14:textId="22353F1C" w:rsidR="00A02BDD" w:rsidRDefault="00A02BDD" w:rsidP="00BE061B">
      <w:pPr>
        <w:spacing w:line="240" w:lineRule="auto"/>
      </w:pPr>
      <w:r>
        <w:t xml:space="preserve">Et enfin, nous avons la fonction </w:t>
      </w:r>
      <w:r w:rsidRPr="00A02BDD">
        <w:rPr>
          <w:i/>
        </w:rPr>
        <w:t>changePwd</w:t>
      </w:r>
      <w:r>
        <w:t xml:space="preserve"> qui permet à l’utilisateur de changer de mot de passe. La structure du programme et la façon dont le langage C est conçu nous a amené à la nécessité d’exécuter les opérations suivantes : chiffrer le mot de passe, effacer l’utilisateur dans listUser.dat, recréer un fichier JSON sur l’ancien déjà existant (la modification d’une seule ligne étant impossible simplement).</w:t>
      </w:r>
    </w:p>
    <w:p w14:paraId="6FC2E0D9" w14:textId="77777777" w:rsidR="005E5CA6" w:rsidRDefault="005E5CA6" w:rsidP="00BE061B">
      <w:pPr>
        <w:spacing w:line="240" w:lineRule="auto"/>
      </w:pPr>
    </w:p>
    <w:p w14:paraId="2DD34D64" w14:textId="77777777" w:rsidR="00DD011F" w:rsidRDefault="00DD011F" w:rsidP="00DD011F">
      <w:pPr>
        <w:keepNext/>
        <w:spacing w:line="240" w:lineRule="auto"/>
        <w:jc w:val="center"/>
      </w:pPr>
      <w:r>
        <w:rPr>
          <w:noProof/>
        </w:rPr>
        <w:drawing>
          <wp:inline distT="0" distB="0" distL="0" distR="0" wp14:anchorId="41846ECE" wp14:editId="454B2E61">
            <wp:extent cx="2526908" cy="2179699"/>
            <wp:effectExtent l="0" t="0" r="698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2525" cy="2184544"/>
                    </a:xfrm>
                    <a:prstGeom prst="rect">
                      <a:avLst/>
                    </a:prstGeom>
                  </pic:spPr>
                </pic:pic>
              </a:graphicData>
            </a:graphic>
          </wp:inline>
        </w:drawing>
      </w:r>
    </w:p>
    <w:p w14:paraId="0CDBE9FC" w14:textId="47D8EB17" w:rsidR="00DD011F" w:rsidRPr="00ED604D" w:rsidRDefault="00DD011F" w:rsidP="00DD011F">
      <w:pPr>
        <w:pStyle w:val="Lgende"/>
        <w:jc w:val="center"/>
      </w:pPr>
      <w:r>
        <w:t xml:space="preserve">Figure </w:t>
      </w:r>
      <w:r>
        <w:fldChar w:fldCharType="begin"/>
      </w:r>
      <w:r>
        <w:instrText xml:space="preserve"> SEQ Figure \* ARABIC </w:instrText>
      </w:r>
      <w:r>
        <w:fldChar w:fldCharType="separate"/>
      </w:r>
      <w:r w:rsidR="006277BD">
        <w:rPr>
          <w:noProof/>
        </w:rPr>
        <w:t>3</w:t>
      </w:r>
      <w:r>
        <w:fldChar w:fldCharType="end"/>
      </w:r>
      <w:r>
        <w:t xml:space="preserve"> : Fichier JSON d'un utilisateur</w:t>
      </w:r>
    </w:p>
    <w:p w14:paraId="66CEF0FC" w14:textId="0843927C" w:rsidR="00DD011F" w:rsidRDefault="00DD011F">
      <w:pPr>
        <w:rPr>
          <w:rFonts w:asciiTheme="majorHAnsi" w:eastAsiaTheme="majorEastAsia" w:hAnsiTheme="majorHAnsi" w:cstheme="majorBidi"/>
          <w:color w:val="7F1D09" w:themeColor="accent1" w:themeShade="7F"/>
          <w:sz w:val="24"/>
          <w:szCs w:val="24"/>
        </w:rPr>
      </w:pPr>
      <w:r>
        <w:br w:type="page"/>
      </w:r>
    </w:p>
    <w:p w14:paraId="59856505" w14:textId="36087BBB" w:rsidR="007421AA" w:rsidRDefault="00650C6B" w:rsidP="007421AA">
      <w:pPr>
        <w:pStyle w:val="Titre3"/>
      </w:pPr>
      <w:bookmarkStart w:id="12" w:name="_Toc5564804"/>
      <w:r w:rsidRPr="002E3E7D">
        <w:rPr>
          <w:noProof/>
        </w:rPr>
        <w:lastRenderedPageBreak/>
        <mc:AlternateContent>
          <mc:Choice Requires="wps">
            <w:drawing>
              <wp:anchor distT="0" distB="2743200" distL="182880" distR="182880" simplePos="0" relativeHeight="251685888" behindDoc="0" locked="0" layoutInCell="1" allowOverlap="1" wp14:anchorId="72D214C8" wp14:editId="61EBA2BE">
                <wp:simplePos x="0" y="0"/>
                <wp:positionH relativeFrom="page">
                  <wp:posOffset>470716</wp:posOffset>
                </wp:positionH>
                <wp:positionV relativeFrom="page">
                  <wp:posOffset>1521460</wp:posOffset>
                </wp:positionV>
                <wp:extent cx="1337310" cy="1647825"/>
                <wp:effectExtent l="0" t="0" r="0" b="9525"/>
                <wp:wrapThrough wrapText="bothSides">
                  <wp:wrapPolygon edited="0">
                    <wp:start x="0" y="0"/>
                    <wp:lineTo x="0" y="21475"/>
                    <wp:lineTo x="21231" y="21475"/>
                    <wp:lineTo x="21231" y="0"/>
                    <wp:lineTo x="0" y="0"/>
                  </wp:wrapPolygon>
                </wp:wrapThrough>
                <wp:docPr id="19" name="Zone de texte 19"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D20DE" w14:textId="041576E0" w:rsidR="00FD4D66" w:rsidRDefault="00FD4D66" w:rsidP="00DD011F">
                            <w:pPr>
                              <w:pStyle w:val="Citation"/>
                              <w:rPr>
                                <w:rStyle w:val="CitationCar"/>
                                <w:i/>
                                <w:iCs/>
                              </w:rPr>
                            </w:pPr>
                            <w:r>
                              <w:rPr>
                                <w:rStyle w:val="CitationCar"/>
                                <w:i/>
                                <w:iCs/>
                              </w:rPr>
                              <w:t>« </w:t>
                            </w:r>
                            <w:r w:rsidRPr="00DD011F">
                              <w:rPr>
                                <w:rStyle w:val="CitationCar"/>
                                <w:i/>
                                <w:iCs/>
                              </w:rPr>
                              <w:t>Elle est où la poulette ?</w:t>
                            </w:r>
                            <w:r>
                              <w:rPr>
                                <w:rStyle w:val="CitationCar"/>
                                <w:i/>
                                <w:iCs/>
                              </w:rPr>
                              <w:t>»</w:t>
                            </w:r>
                          </w:p>
                          <w:p w14:paraId="46F2AE74" w14:textId="15ED9252" w:rsidR="00FD4D66" w:rsidRDefault="00FD4D66" w:rsidP="00DD011F">
                            <w:pPr>
                              <w:pStyle w:val="Citation"/>
                              <w:rPr>
                                <w:rStyle w:val="CitationCar"/>
                                <w:i/>
                                <w:iCs/>
                              </w:rPr>
                            </w:pPr>
                            <w:r>
                              <w:rPr>
                                <w:rStyle w:val="CitationCar"/>
                                <w:i/>
                                <w:iCs/>
                              </w:rPr>
                              <w:t xml:space="preserve"> - Kadoc</w:t>
                            </w:r>
                          </w:p>
                          <w:p w14:paraId="671B6EC1" w14:textId="77777777" w:rsidR="00FD4D66" w:rsidRPr="00720E8B" w:rsidRDefault="00FD4D66" w:rsidP="00DD011F"/>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72D214C8" id="Zone de texte 19" o:spid="_x0000_s1033" type="#_x0000_t202" alt="Sidebar" style="position:absolute;margin-left:37.05pt;margin-top:119.8pt;width:105.3pt;height:129.75pt;z-index:251685888;visibility:visible;mso-wrap-style:square;mso-width-percent:250;mso-height-percent:0;mso-wrap-distance-left:14.4pt;mso-wrap-distance-top:0;mso-wrap-distance-right:14.4pt;mso-wrap-distance-bottom:3in;mso-position-horizontal:absolute;mso-position-horizontal-relative:page;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" filled="f" stroked="f" strokeweight=".5pt">
                <v:textbox inset="3.6pt,0,3.6pt,0">
                  <w:txbxContent>
                    <w:p w14:paraId="414D20DE" w14:textId="041576E0" w:rsidR="00FD4D66" w:rsidRDefault="00FD4D66" w:rsidP="00DD011F">
                      <w:pPr>
                        <w:pStyle w:val="Citation"/>
                        <w:rPr>
                          <w:rStyle w:val="CitationCar"/>
                          <w:i/>
                          <w:iCs/>
                        </w:rPr>
                      </w:pPr>
                      <w:r>
                        <w:rPr>
                          <w:rStyle w:val="CitationCar"/>
                          <w:i/>
                          <w:iCs/>
                        </w:rPr>
                        <w:t>« </w:t>
                      </w:r>
                      <w:r w:rsidRPr="00DD011F">
                        <w:rPr>
                          <w:rStyle w:val="CitationCar"/>
                          <w:i/>
                          <w:iCs/>
                        </w:rPr>
                        <w:t>Elle est où la poulette ?</w:t>
                      </w:r>
                      <w:r>
                        <w:rPr>
                          <w:rStyle w:val="CitationCar"/>
                          <w:i/>
                          <w:iCs/>
                        </w:rPr>
                        <w:t>»</w:t>
                      </w:r>
                    </w:p>
                    <w:p w14:paraId="46F2AE74" w14:textId="15ED9252" w:rsidR="00FD4D66" w:rsidRDefault="00FD4D66" w:rsidP="00DD011F">
                      <w:pPr>
                        <w:pStyle w:val="Citation"/>
                        <w:rPr>
                          <w:rStyle w:val="CitationCar"/>
                          <w:i/>
                          <w:iCs/>
                        </w:rPr>
                      </w:pPr>
                      <w:r>
                        <w:rPr>
                          <w:rStyle w:val="CitationCar"/>
                          <w:i/>
                          <w:iCs/>
                        </w:rPr>
                        <w:t xml:space="preserve"> - Kadoc</w:t>
                      </w:r>
                    </w:p>
                    <w:p w14:paraId="671B6EC1" w14:textId="77777777" w:rsidR="00FD4D66" w:rsidRPr="00720E8B" w:rsidRDefault="00FD4D66" w:rsidP="00DD011F"/>
                  </w:txbxContent>
                </v:textbox>
                <w10:wrap type="through" anchorx="page" anchory="page"/>
              </v:shape>
            </w:pict>
          </mc:Fallback>
        </mc:AlternateContent>
      </w:r>
      <w:r w:rsidR="007421AA">
        <w:t>Account</w:t>
      </w:r>
      <w:bookmarkEnd w:id="12"/>
    </w:p>
    <w:p w14:paraId="403042C9" w14:textId="72BB9B76" w:rsidR="00BE061B" w:rsidRDefault="00BE061B" w:rsidP="00650C6B">
      <w:pPr>
        <w:spacing w:line="240" w:lineRule="auto"/>
      </w:pPr>
      <w:r>
        <w:tab/>
        <w:t xml:space="preserve">De la même façon qu’avec la librairie </w:t>
      </w:r>
      <w:r w:rsidRPr="00F6732E">
        <w:rPr>
          <w:i/>
        </w:rPr>
        <w:t>User_account</w:t>
      </w:r>
      <w:r>
        <w:t xml:space="preserve">, la librairie </w:t>
      </w:r>
      <w:r w:rsidRPr="00F6732E">
        <w:rPr>
          <w:i/>
        </w:rPr>
        <w:t>Account</w:t>
      </w:r>
      <w:r>
        <w:t xml:space="preserve"> gère les interactions avec la structure </w:t>
      </w:r>
      <w:r w:rsidRPr="00F6732E">
        <w:rPr>
          <w:i/>
        </w:rPr>
        <w:t>account</w:t>
      </w:r>
      <w:r w:rsidR="00DD011F">
        <w:rPr>
          <w:i/>
        </w:rPr>
        <w:t xml:space="preserve"> </w:t>
      </w:r>
      <w:r w:rsidR="00DD011F" w:rsidRPr="00DD011F">
        <w:t>(qui contient</w:t>
      </w:r>
      <w:r w:rsidR="00DD011F">
        <w:t xml:space="preserve"> l’identifiant du compte (unique</w:t>
      </w:r>
      <w:r w:rsidR="0027440A">
        <w:t xml:space="preserve"> et généré par </w:t>
      </w:r>
      <w:r w:rsidR="0027440A" w:rsidRPr="0027440A">
        <w:rPr>
          <w:i/>
        </w:rPr>
        <w:t>createAccountID</w:t>
      </w:r>
      <w:r w:rsidR="00DD011F">
        <w:t>), son type et un pointeur vers le compte suivant).</w:t>
      </w:r>
    </w:p>
    <w:p w14:paraId="65C166FF" w14:textId="1B086280" w:rsidR="00DD011F" w:rsidRDefault="00DD011F" w:rsidP="00650C6B">
      <w:pPr>
        <w:spacing w:line="240" w:lineRule="auto"/>
      </w:pPr>
      <w:r>
        <w:t xml:space="preserve">La structure </w:t>
      </w:r>
      <w:r w:rsidRPr="00DD011F">
        <w:rPr>
          <w:i/>
        </w:rPr>
        <w:t>Account</w:t>
      </w:r>
      <w:r>
        <w:t xml:space="preserve"> étant en fait une liste chainée de compte, il est assez simple de la manipuler (la structure </w:t>
      </w:r>
      <w:r w:rsidRPr="00DD011F">
        <w:rPr>
          <w:i/>
        </w:rPr>
        <w:t>User_account</w:t>
      </w:r>
      <w:r>
        <w:t xml:space="preserve"> pointe vers le début de la liste et un compte pointant vers </w:t>
      </w:r>
      <w:r w:rsidRPr="00DD011F">
        <w:rPr>
          <w:i/>
        </w:rPr>
        <w:t>NULL</w:t>
      </w:r>
      <w:r>
        <w:t xml:space="preserve"> signifie qu’il est le dernier de la liste). Néanmoins, pour ce projet, il a fallu mettre en place des fonctions un poil plus atypique telle que </w:t>
      </w:r>
      <w:r w:rsidRPr="00DD011F">
        <w:rPr>
          <w:i/>
        </w:rPr>
        <w:t>List_accountToString</w:t>
      </w:r>
      <w:r>
        <w:t xml:space="preserve"> qui renvoi</w:t>
      </w:r>
      <w:r w:rsidR="005A7249">
        <w:t>e</w:t>
      </w:r>
      <w:r>
        <w:t xml:space="preserve"> la liste des comptes sous forme de chaine de caractère afin de la stocker de manière correcte dans le fichier JSON</w:t>
      </w:r>
      <w:r w:rsidR="005A7249">
        <w:t xml:space="preserve"> et </w:t>
      </w:r>
      <w:r w:rsidR="005A7249" w:rsidRPr="005A7249">
        <w:rPr>
          <w:i/>
        </w:rPr>
        <w:t>nbrAccount</w:t>
      </w:r>
      <w:r w:rsidR="005A7249">
        <w:t xml:space="preserve"> qui compte le nombre de comptes appartenant à un utilisateur</w:t>
      </w:r>
      <w:r w:rsidR="0027440A">
        <w:t>.</w:t>
      </w:r>
    </w:p>
    <w:p w14:paraId="79B4CC3B" w14:textId="02DD5374" w:rsidR="0027440A" w:rsidRDefault="0027440A" w:rsidP="00650C6B">
      <w:pPr>
        <w:spacing w:line="240" w:lineRule="auto"/>
      </w:pPr>
      <w:r>
        <w:t xml:space="preserve">Aussi, il a fallu écrire des fonctions manipulant le fichier CSV lié au compte telles que </w:t>
      </w:r>
      <w:r w:rsidRPr="0027440A">
        <w:rPr>
          <w:i/>
        </w:rPr>
        <w:t>createAccountCsv</w:t>
      </w:r>
      <w:r>
        <w:t xml:space="preserve"> (qui crée le fichier et l’ajoute à listAccount.dat) et </w:t>
      </w:r>
      <w:r w:rsidRPr="0027440A">
        <w:rPr>
          <w:i/>
        </w:rPr>
        <w:t>getSolde</w:t>
      </w:r>
      <w:r>
        <w:t xml:space="preserve"> qui renvoi</w:t>
      </w:r>
      <w:r w:rsidR="005A7249">
        <w:t>e</w:t>
      </w:r>
      <w:r>
        <w:t xml:space="preserve"> le solde disponible d’un compte</w:t>
      </w:r>
      <w:r w:rsidR="005A7249">
        <w:t>.</w:t>
      </w:r>
    </w:p>
    <w:p w14:paraId="4955D16E" w14:textId="57DA7FA5" w:rsidR="005A7249" w:rsidRDefault="005A7249" w:rsidP="00650C6B">
      <w:pPr>
        <w:spacing w:line="240" w:lineRule="auto"/>
        <w:rPr>
          <w:i/>
        </w:rPr>
      </w:pPr>
      <w:r>
        <w:t xml:space="preserve">Enfin, pour permettre la suppression d’un compte, deux fonctions ont été requises, l’une nommée </w:t>
      </w:r>
      <w:r w:rsidRPr="005A7249">
        <w:rPr>
          <w:i/>
        </w:rPr>
        <w:t>removeAccount</w:t>
      </w:r>
      <w:r>
        <w:t xml:space="preserve"> qui supprime le compte dans la liste chainée et supprime le fichier CSV lié au compte, et l’autre </w:t>
      </w:r>
      <w:r w:rsidRPr="005A7249">
        <w:rPr>
          <w:i/>
        </w:rPr>
        <w:t>removeAccountInList</w:t>
      </w:r>
      <w:r>
        <w:t xml:space="preserve"> qui supprime le compte dans le fichier </w:t>
      </w:r>
      <w:r w:rsidRPr="005A7249">
        <w:rPr>
          <w:i/>
        </w:rPr>
        <w:t>listAccount.dat</w:t>
      </w:r>
      <w:r>
        <w:rPr>
          <w:i/>
        </w:rPr>
        <w:t>.</w:t>
      </w:r>
    </w:p>
    <w:p w14:paraId="745FC889" w14:textId="77777777" w:rsidR="005E5CA6" w:rsidRDefault="005E5CA6" w:rsidP="00650C6B">
      <w:pPr>
        <w:spacing w:line="240" w:lineRule="auto"/>
        <w:rPr>
          <w:i/>
        </w:rPr>
      </w:pPr>
    </w:p>
    <w:p w14:paraId="7381553C" w14:textId="77777777" w:rsidR="00650C6B" w:rsidRDefault="00650C6B" w:rsidP="00650C6B">
      <w:pPr>
        <w:keepNext/>
        <w:spacing w:line="240" w:lineRule="auto"/>
        <w:jc w:val="center"/>
      </w:pPr>
      <w:r>
        <w:rPr>
          <w:noProof/>
        </w:rPr>
        <w:drawing>
          <wp:inline distT="0" distB="0" distL="0" distR="0" wp14:anchorId="371DE8E5" wp14:editId="0FB1A124">
            <wp:extent cx="4735964" cy="1274505"/>
            <wp:effectExtent l="0" t="0" r="762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4593" cy="1276827"/>
                    </a:xfrm>
                    <a:prstGeom prst="rect">
                      <a:avLst/>
                    </a:prstGeom>
                  </pic:spPr>
                </pic:pic>
              </a:graphicData>
            </a:graphic>
          </wp:inline>
        </w:drawing>
      </w:r>
    </w:p>
    <w:p w14:paraId="407083EC" w14:textId="24970CE8" w:rsidR="00650C6B" w:rsidRPr="00F6732E" w:rsidRDefault="00650C6B" w:rsidP="00650C6B">
      <w:pPr>
        <w:pStyle w:val="Lgende"/>
        <w:jc w:val="center"/>
      </w:pPr>
      <w:r>
        <w:t xml:space="preserve">Figure </w:t>
      </w:r>
      <w:r>
        <w:fldChar w:fldCharType="begin"/>
      </w:r>
      <w:r>
        <w:instrText xml:space="preserve"> SEQ Figure \* ARABIC </w:instrText>
      </w:r>
      <w:r>
        <w:fldChar w:fldCharType="separate"/>
      </w:r>
      <w:r w:rsidR="006277BD">
        <w:rPr>
          <w:noProof/>
        </w:rPr>
        <w:t>4</w:t>
      </w:r>
      <w:r>
        <w:fldChar w:fldCharType="end"/>
      </w:r>
      <w:r>
        <w:t xml:space="preserve"> : Fichier CSV d'un compte</w:t>
      </w:r>
    </w:p>
    <w:p w14:paraId="28B98FAE" w14:textId="77777777" w:rsidR="00650C6B" w:rsidRDefault="00650C6B">
      <w:pPr>
        <w:rPr>
          <w:rFonts w:asciiTheme="majorHAnsi" w:eastAsiaTheme="majorEastAsia" w:hAnsiTheme="majorHAnsi" w:cstheme="majorBidi"/>
          <w:color w:val="7F1D09" w:themeColor="accent1" w:themeShade="7F"/>
          <w:sz w:val="24"/>
          <w:szCs w:val="24"/>
        </w:rPr>
      </w:pPr>
      <w:r>
        <w:br w:type="page"/>
      </w:r>
    </w:p>
    <w:p w14:paraId="0AC939D1" w14:textId="242CE2C2" w:rsidR="007421AA" w:rsidRDefault="0094665D" w:rsidP="007421AA">
      <w:pPr>
        <w:pStyle w:val="Titre3"/>
      </w:pPr>
      <w:bookmarkStart w:id="13" w:name="_Toc5564805"/>
      <w:r w:rsidRPr="002E3E7D">
        <w:rPr>
          <w:noProof/>
        </w:rPr>
        <w:lastRenderedPageBreak/>
        <mc:AlternateContent>
          <mc:Choice Requires="wps">
            <w:drawing>
              <wp:anchor distT="0" distB="2743200" distL="182880" distR="182880" simplePos="0" relativeHeight="251687936" behindDoc="0" locked="0" layoutInCell="1" allowOverlap="1" wp14:anchorId="76D6E8AF" wp14:editId="490DB16E">
                <wp:simplePos x="0" y="0"/>
                <wp:positionH relativeFrom="leftMargin">
                  <wp:posOffset>473551</wp:posOffset>
                </wp:positionH>
                <wp:positionV relativeFrom="page">
                  <wp:posOffset>1758950</wp:posOffset>
                </wp:positionV>
                <wp:extent cx="1337310" cy="1647825"/>
                <wp:effectExtent l="0" t="0" r="0" b="9525"/>
                <wp:wrapThrough wrapText="bothSides">
                  <wp:wrapPolygon edited="0">
                    <wp:start x="0" y="0"/>
                    <wp:lineTo x="0" y="21475"/>
                    <wp:lineTo x="21231" y="21475"/>
                    <wp:lineTo x="21231" y="0"/>
                    <wp:lineTo x="0" y="0"/>
                  </wp:wrapPolygon>
                </wp:wrapThrough>
                <wp:docPr id="21" name="Zone de texte 21"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B1740" w14:textId="4BDB7313" w:rsidR="00FD4D66" w:rsidRDefault="00FD4D66" w:rsidP="005E5CA6">
                            <w:pPr>
                              <w:pStyle w:val="Citation"/>
                              <w:rPr>
                                <w:rStyle w:val="CitationCar"/>
                                <w:i/>
                                <w:iCs/>
                              </w:rPr>
                            </w:pPr>
                            <w:r>
                              <w:rPr>
                                <w:rStyle w:val="CitationCar"/>
                                <w:i/>
                                <w:iCs/>
                              </w:rPr>
                              <w:t>« </w:t>
                            </w:r>
                            <w:r w:rsidRPr="005E5CA6">
                              <w:rPr>
                                <w:rStyle w:val="CitationCar"/>
                                <w:i/>
                                <w:iCs/>
                              </w:rPr>
                              <w:t>CUUUUUUUUUILLÈÈÈÈÈÈRE !</w:t>
                            </w:r>
                          </w:p>
                          <w:p w14:paraId="3867BE87" w14:textId="502E6038" w:rsidR="00FD4D66" w:rsidRDefault="00FD4D66" w:rsidP="005E5CA6">
                            <w:pPr>
                              <w:pStyle w:val="Citation"/>
                              <w:rPr>
                                <w:rStyle w:val="CitationCar"/>
                                <w:i/>
                                <w:iCs/>
                              </w:rPr>
                            </w:pPr>
                            <w:r>
                              <w:rPr>
                                <w:rStyle w:val="CitationCar"/>
                                <w:i/>
                                <w:iCs/>
                              </w:rPr>
                              <w:t xml:space="preserve"> - Le Burgonde</w:t>
                            </w:r>
                          </w:p>
                          <w:p w14:paraId="7F05176F" w14:textId="77777777" w:rsidR="00FD4D66" w:rsidRPr="00720E8B" w:rsidRDefault="00FD4D66" w:rsidP="005E5CA6"/>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76D6E8AF" id="Zone de texte 21" o:spid="_x0000_s1034" type="#_x0000_t202" alt="Sidebar" style="position:absolute;margin-left:37.3pt;margin-top:138.5pt;width:105.3pt;height:129.75pt;z-index:251687936;visibility:visible;mso-wrap-style:square;mso-width-percent:250;mso-height-percent:0;mso-wrap-distance-left:14.4pt;mso-wrap-distance-top:0;mso-wrap-distance-right:14.4pt;mso-wrap-distance-bottom:3in;mso-position-horizontal:absolute;mso-position-horizontal-relative:left-margin-area;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" filled="f" stroked="f" strokeweight=".5pt">
                <v:textbox inset="3.6pt,0,3.6pt,0">
                  <w:txbxContent>
                    <w:p w14:paraId="456B1740" w14:textId="4BDB7313" w:rsidR="00FD4D66" w:rsidRDefault="00FD4D66" w:rsidP="005E5CA6">
                      <w:pPr>
                        <w:pStyle w:val="Citation"/>
                        <w:rPr>
                          <w:rStyle w:val="CitationCar"/>
                          <w:i/>
                          <w:iCs/>
                        </w:rPr>
                      </w:pPr>
                      <w:r>
                        <w:rPr>
                          <w:rStyle w:val="CitationCar"/>
                          <w:i/>
                          <w:iCs/>
                        </w:rPr>
                        <w:t>« </w:t>
                      </w:r>
                      <w:r w:rsidRPr="005E5CA6">
                        <w:rPr>
                          <w:rStyle w:val="CitationCar"/>
                          <w:i/>
                          <w:iCs/>
                        </w:rPr>
                        <w:t>CUUUUUUUUUILLÈÈÈÈÈÈRE !</w:t>
                      </w:r>
                    </w:p>
                    <w:p w14:paraId="3867BE87" w14:textId="502E6038" w:rsidR="00FD4D66" w:rsidRDefault="00FD4D66" w:rsidP="005E5CA6">
                      <w:pPr>
                        <w:pStyle w:val="Citation"/>
                        <w:rPr>
                          <w:rStyle w:val="CitationCar"/>
                          <w:i/>
                          <w:iCs/>
                        </w:rPr>
                      </w:pPr>
                      <w:r>
                        <w:rPr>
                          <w:rStyle w:val="CitationCar"/>
                          <w:i/>
                          <w:iCs/>
                        </w:rPr>
                        <w:t xml:space="preserve"> - Le Burgonde</w:t>
                      </w:r>
                    </w:p>
                    <w:p w14:paraId="7F05176F" w14:textId="77777777" w:rsidR="00FD4D66" w:rsidRPr="00720E8B" w:rsidRDefault="00FD4D66" w:rsidP="005E5CA6"/>
                  </w:txbxContent>
                </v:textbox>
                <w10:wrap type="through" anchorx="margin" anchory="page"/>
              </v:shape>
            </w:pict>
          </mc:Fallback>
        </mc:AlternateContent>
      </w:r>
      <w:r w:rsidR="007421AA">
        <w:t>Log</w:t>
      </w:r>
      <w:bookmarkEnd w:id="13"/>
    </w:p>
    <w:p w14:paraId="639F3005" w14:textId="4662940C" w:rsidR="005E5CA6" w:rsidRDefault="005E5CA6" w:rsidP="005E5CA6">
      <w:pPr>
        <w:spacing w:line="240" w:lineRule="auto"/>
      </w:pPr>
      <w:r>
        <w:tab/>
        <w:t>Issue d’un projet antérieure, cette fonction n’a pas changé et a pour seul but que d’écrire dans le fichier log généré à chaque exécution du programme.</w:t>
      </w:r>
    </w:p>
    <w:p w14:paraId="4ED67C1B" w14:textId="793F7EDE" w:rsidR="005E5CA6" w:rsidRDefault="005E5CA6" w:rsidP="005E5CA6">
      <w:pPr>
        <w:spacing w:line="240" w:lineRule="auto"/>
      </w:pPr>
      <w:r>
        <w:t>Il est donc composé de deux fonctions, l’une qui créer le fichier (avec un nom unique) et l’autre qui écrit dedans.</w:t>
      </w:r>
    </w:p>
    <w:p w14:paraId="13F30DC7" w14:textId="1EC13BCB" w:rsidR="005E5CA6" w:rsidRDefault="005E5CA6" w:rsidP="005E5CA6">
      <w:pPr>
        <w:spacing w:line="240" w:lineRule="auto"/>
      </w:pPr>
      <w:r>
        <w:t>Bien qu’inutile pour un utilisateur lambda, elle est extrêmement importante dans les phases de débogage du programme.</w:t>
      </w:r>
    </w:p>
    <w:p w14:paraId="1FD567BC" w14:textId="77777777" w:rsidR="005E5CA6" w:rsidRPr="005E5CA6" w:rsidRDefault="005E5CA6" w:rsidP="005E5CA6">
      <w:pPr>
        <w:spacing w:line="240" w:lineRule="auto"/>
      </w:pPr>
    </w:p>
    <w:p w14:paraId="4B88A6AF" w14:textId="23FF865D" w:rsidR="007421AA" w:rsidRDefault="007421AA" w:rsidP="007421AA">
      <w:pPr>
        <w:pStyle w:val="Titre3"/>
      </w:pPr>
      <w:bookmarkStart w:id="14" w:name="_Toc5564806"/>
      <w:r>
        <w:t>Encrypt</w:t>
      </w:r>
      <w:bookmarkEnd w:id="14"/>
    </w:p>
    <w:p w14:paraId="1EFD5C04" w14:textId="705CF124" w:rsidR="005E5CA6" w:rsidRDefault="00A972A9" w:rsidP="005E5CA6">
      <w:r>
        <w:tab/>
        <w:t>Au départ, cette librairie devant être chargée de chiffrer une chaine de caractère par l</w:t>
      </w:r>
      <w:r w:rsidR="00185AD8">
        <w:t xml:space="preserve">’algorithme </w:t>
      </w:r>
      <w:r>
        <w:t>md5</w:t>
      </w:r>
      <w:r w:rsidR="00185AD8">
        <w:t xml:space="preserve">. Malheureusement, à cause d’un manque de temps et d’un bug aujourd’hui toujours non résolu, il a été entendu de l’abandonner à profit d’une fonction obscure nommée </w:t>
      </w:r>
      <w:r w:rsidR="00185AD8" w:rsidRPr="00185AD8">
        <w:rPr>
          <w:i/>
        </w:rPr>
        <w:t>crypt</w:t>
      </w:r>
      <w:r w:rsidR="00185AD8">
        <w:t xml:space="preserve"> qui chiffre une chaine de caractère de manière suffisante pour le projet.</w:t>
      </w:r>
    </w:p>
    <w:p w14:paraId="389BF5E1" w14:textId="2492860A" w:rsidR="0094665D" w:rsidRPr="005E5CA6" w:rsidRDefault="0094665D" w:rsidP="005E5CA6"/>
    <w:p w14:paraId="5B99B895" w14:textId="0DDBAB26" w:rsidR="007421AA" w:rsidRDefault="007421AA" w:rsidP="007421AA">
      <w:pPr>
        <w:pStyle w:val="Titre3"/>
      </w:pPr>
      <w:bookmarkStart w:id="15" w:name="_Toc5564807"/>
      <w:r>
        <w:t>Parson</w:t>
      </w:r>
      <w:r w:rsidR="0058282F">
        <w:t xml:space="preserve"> </w:t>
      </w:r>
      <w:r w:rsidR="0058282F">
        <w:rPr>
          <w:rStyle w:val="Appelnotedebasdep"/>
        </w:rPr>
        <w:footnoteReference w:id="10"/>
      </w:r>
      <w:bookmarkEnd w:id="15"/>
    </w:p>
    <w:p w14:paraId="20991EAD" w14:textId="2364FCF9" w:rsidR="0058282F" w:rsidRDefault="0058282F" w:rsidP="0094665D">
      <w:pPr>
        <w:spacing w:line="240" w:lineRule="auto"/>
      </w:pPr>
      <w:r>
        <w:tab/>
      </w:r>
      <w:r w:rsidR="0094665D">
        <w:t>Afin de manipuler les fichiers JSON, il était hors de question de programmer nous-même les fonctions nécessaires (par manque de temps et par envie de comprendre comment l’utilisation de librairie externe se fait dans le cadre d’un projet).</w:t>
      </w:r>
    </w:p>
    <w:p w14:paraId="74499972" w14:textId="55030513" w:rsidR="0094665D" w:rsidRDefault="0094665D" w:rsidP="0094665D">
      <w:pPr>
        <w:spacing w:line="240" w:lineRule="auto"/>
      </w:pPr>
      <w:r>
        <w:t>C’est donc par cette librairie que les entrées/sorties avec tous les fichiers JSON se fait.</w:t>
      </w:r>
    </w:p>
    <w:p w14:paraId="6117D7BD" w14:textId="59BCF162" w:rsidR="0094665D" w:rsidRDefault="0094665D">
      <w:r>
        <w:br w:type="page"/>
      </w:r>
    </w:p>
    <w:p w14:paraId="003FE2F7" w14:textId="11D55069" w:rsidR="005E5CA6" w:rsidRPr="005E5CA6" w:rsidRDefault="0094665D" w:rsidP="0094665D">
      <w:pPr>
        <w:pStyle w:val="Titre1"/>
      </w:pPr>
      <w:bookmarkStart w:id="16" w:name="_Toc5564808"/>
      <w:r w:rsidRPr="002E3E7D">
        <w:rPr>
          <w:noProof/>
        </w:rPr>
        <w:lastRenderedPageBreak/>
        <mc:AlternateContent>
          <mc:Choice Requires="wps">
            <w:drawing>
              <wp:anchor distT="0" distB="2743200" distL="182880" distR="182880" simplePos="0" relativeHeight="251689984" behindDoc="0" locked="0" layoutInCell="1" allowOverlap="1" wp14:anchorId="50BDD554" wp14:editId="7864EA38">
                <wp:simplePos x="0" y="0"/>
                <wp:positionH relativeFrom="leftMargin">
                  <wp:posOffset>473075</wp:posOffset>
                </wp:positionH>
                <wp:positionV relativeFrom="page">
                  <wp:posOffset>1532732</wp:posOffset>
                </wp:positionV>
                <wp:extent cx="1337310" cy="1647825"/>
                <wp:effectExtent l="0" t="0" r="0" b="9525"/>
                <wp:wrapThrough wrapText="bothSides">
                  <wp:wrapPolygon edited="0">
                    <wp:start x="0" y="0"/>
                    <wp:lineTo x="0" y="21475"/>
                    <wp:lineTo x="21231" y="21475"/>
                    <wp:lineTo x="21231" y="0"/>
                    <wp:lineTo x="0" y="0"/>
                  </wp:wrapPolygon>
                </wp:wrapThrough>
                <wp:docPr id="22" name="Zone de texte 22" descr="Sidebar"/>
                <wp:cNvGraphicFramePr/>
                <a:graphic xmlns:a="http://schemas.openxmlformats.org/drawingml/2006/main">
                  <a:graphicData uri="http://schemas.microsoft.com/office/word/2010/wordprocessingShape">
                    <wps:wsp>
                      <wps:cNvSpPr txBox="1"/>
                      <wps:spPr>
                        <a:xfrm>
                          <a:off x="0" y="0"/>
                          <a:ext cx="1337310" cy="164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3A746" w14:textId="3CB144F2" w:rsidR="00FD4D66" w:rsidRDefault="00FD4D66" w:rsidP="0094665D">
                            <w:pPr>
                              <w:pStyle w:val="Citation"/>
                              <w:rPr>
                                <w:rStyle w:val="CitationCar"/>
                                <w:i/>
                                <w:iCs/>
                              </w:rPr>
                            </w:pPr>
                            <w:r>
                              <w:rPr>
                                <w:rStyle w:val="CitationCar"/>
                                <w:i/>
                                <w:iCs/>
                              </w:rPr>
                              <w:t>« </w:t>
                            </w:r>
                            <w:r w:rsidRPr="0094665D">
                              <w:rPr>
                                <w:rStyle w:val="CitationCar"/>
                                <w:i/>
                                <w:iCs/>
                              </w:rPr>
                              <w:t>C'est systématiquement débile, mais c'est toujours inattendu</w:t>
                            </w:r>
                            <w:r>
                              <w:rPr>
                                <w:rStyle w:val="CitationCar"/>
                                <w:i/>
                                <w:iCs/>
                              </w:rPr>
                              <w:t> »</w:t>
                            </w:r>
                          </w:p>
                          <w:p w14:paraId="3DC5226A" w14:textId="345C76BB" w:rsidR="00FD4D66" w:rsidRDefault="00FD4D66" w:rsidP="0094665D">
                            <w:pPr>
                              <w:pStyle w:val="Citation"/>
                              <w:rPr>
                                <w:rStyle w:val="CitationCar"/>
                                <w:i/>
                                <w:iCs/>
                              </w:rPr>
                            </w:pPr>
                            <w:r>
                              <w:rPr>
                                <w:rStyle w:val="CitationCar"/>
                                <w:i/>
                                <w:iCs/>
                              </w:rPr>
                              <w:t xml:space="preserve"> - Arthur</w:t>
                            </w:r>
                          </w:p>
                          <w:p w14:paraId="4EC60B42" w14:textId="77777777" w:rsidR="00FD4D66" w:rsidRPr="00720E8B" w:rsidRDefault="00FD4D66" w:rsidP="0094665D"/>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0</wp14:pctHeight>
                </wp14:sizeRelV>
              </wp:anchor>
            </w:drawing>
          </mc:Choice>
          <mc:Fallback>
            <w:pict>
              <v:shape w14:anchorId="50BDD554" id="Zone de texte 22" o:spid="_x0000_s1035" type="#_x0000_t202" alt="Sidebar" style="position:absolute;margin-left:37.25pt;margin-top:120.7pt;width:105.3pt;height:129.75pt;z-index:251689984;visibility:visible;mso-wrap-style:square;mso-width-percent:250;mso-height-percent:0;mso-wrap-distance-left:14.4pt;mso-wrap-distance-top:0;mso-wrap-distance-right:14.4pt;mso-wrap-distance-bottom:3in;mso-position-horizontal:absolute;mso-position-horizontal-relative:left-margin-area;mso-position-vertical:absolute;mso-position-vertical-relative:page;mso-width-percent:2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" filled="f" stroked="f" strokeweight=".5pt">
                <v:textbox inset="3.6pt,0,3.6pt,0">
                  <w:txbxContent>
                    <w:p w14:paraId="67D3A746" w14:textId="3CB144F2" w:rsidR="00FD4D66" w:rsidRDefault="00FD4D66" w:rsidP="0094665D">
                      <w:pPr>
                        <w:pStyle w:val="Citation"/>
                        <w:rPr>
                          <w:rStyle w:val="CitationCar"/>
                          <w:i/>
                          <w:iCs/>
                        </w:rPr>
                      </w:pPr>
                      <w:r>
                        <w:rPr>
                          <w:rStyle w:val="CitationCar"/>
                          <w:i/>
                          <w:iCs/>
                        </w:rPr>
                        <w:t>« </w:t>
                      </w:r>
                      <w:r w:rsidRPr="0094665D">
                        <w:rPr>
                          <w:rStyle w:val="CitationCar"/>
                          <w:i/>
                          <w:iCs/>
                        </w:rPr>
                        <w:t>C'est systématiquement débile, mais c'est toujours inattendu</w:t>
                      </w:r>
                      <w:r>
                        <w:rPr>
                          <w:rStyle w:val="CitationCar"/>
                          <w:i/>
                          <w:iCs/>
                        </w:rPr>
                        <w:t> »</w:t>
                      </w:r>
                    </w:p>
                    <w:p w14:paraId="3DC5226A" w14:textId="345C76BB" w:rsidR="00FD4D66" w:rsidRDefault="00FD4D66" w:rsidP="0094665D">
                      <w:pPr>
                        <w:pStyle w:val="Citation"/>
                        <w:rPr>
                          <w:rStyle w:val="CitationCar"/>
                          <w:i/>
                          <w:iCs/>
                        </w:rPr>
                      </w:pPr>
                      <w:r>
                        <w:rPr>
                          <w:rStyle w:val="CitationCar"/>
                          <w:i/>
                          <w:iCs/>
                        </w:rPr>
                        <w:t xml:space="preserve"> - Arthur</w:t>
                      </w:r>
                    </w:p>
                    <w:p w14:paraId="4EC60B42" w14:textId="77777777" w:rsidR="00FD4D66" w:rsidRPr="00720E8B" w:rsidRDefault="00FD4D66" w:rsidP="0094665D"/>
                  </w:txbxContent>
                </v:textbox>
                <w10:wrap type="through" anchorx="margin" anchory="page"/>
              </v:shape>
            </w:pict>
          </mc:Fallback>
        </mc:AlternateContent>
      </w:r>
      <w:r>
        <w:t>Bilan</w:t>
      </w:r>
      <w:bookmarkEnd w:id="16"/>
    </w:p>
    <w:p w14:paraId="16582575" w14:textId="555DD57D" w:rsidR="004F3A8C" w:rsidRDefault="004F3A8C">
      <w:pPr>
        <w:rPr>
          <w:noProof/>
        </w:rPr>
      </w:pPr>
    </w:p>
    <w:p w14:paraId="0BD3EDC9" w14:textId="1B628C32" w:rsidR="00FD4D66" w:rsidRDefault="00FD4D66">
      <w:pPr>
        <w:rPr>
          <w:noProof/>
        </w:rPr>
      </w:pPr>
      <w:r>
        <w:rPr>
          <w:noProof/>
        </w:rPr>
        <w:tab/>
        <w:t xml:space="preserve">En conclusion, </w:t>
      </w:r>
      <w:r w:rsidR="00612AD1">
        <w:rPr>
          <w:noProof/>
        </w:rPr>
        <w:t>ce projet a permis d’atteindre des limites.</w:t>
      </w:r>
    </w:p>
    <w:p w14:paraId="2EA90A6B" w14:textId="7FAF5B83" w:rsidR="00612AD1" w:rsidRDefault="00612AD1">
      <w:pPr>
        <w:rPr>
          <w:noProof/>
        </w:rPr>
      </w:pPr>
      <w:r>
        <w:rPr>
          <w:noProof/>
        </w:rPr>
        <w:t>Une dead-line tout d’abord, heure</w:t>
      </w:r>
      <w:r w:rsidR="0016176E">
        <w:rPr>
          <w:noProof/>
        </w:rPr>
        <w:t>u</w:t>
      </w:r>
      <w:r>
        <w:rPr>
          <w:noProof/>
        </w:rPr>
        <w:t>sement repoussée mais qui a fait monter une pression accelerant alors la production de code.</w:t>
      </w:r>
    </w:p>
    <w:p w14:paraId="3E15A5D1" w14:textId="23F4AFD4" w:rsidR="00612AD1" w:rsidRDefault="00612AD1">
      <w:pPr>
        <w:rPr>
          <w:noProof/>
        </w:rPr>
      </w:pPr>
      <w:r>
        <w:rPr>
          <w:noProof/>
        </w:rPr>
        <w:t>Une exploration des limites du cahier des charges qui a induit une supressions de certains points jugés absurdes (demande de création de compte à l’administrateur) mais aussi à l’ajout de certains points (</w:t>
      </w:r>
      <w:r w:rsidR="002C6E50">
        <w:rPr>
          <w:noProof/>
        </w:rPr>
        <w:t>manipulation de fichier JSON non imposée, easters eggs).</w:t>
      </w:r>
    </w:p>
    <w:p w14:paraId="7D0A2F9A" w14:textId="02A98E81" w:rsidR="002C6E50" w:rsidRDefault="002C6E50">
      <w:pPr>
        <w:rPr>
          <w:noProof/>
        </w:rPr>
      </w:pPr>
      <w:r>
        <w:rPr>
          <w:noProof/>
        </w:rPr>
        <w:t>En somme, c’était un projet compliqué non pas par les tâches a effectuer mais par le nombre de choses nouvelles a assimiler (compréhention du fonctionnement de librairie externe, du format JSON et CSV).</w:t>
      </w:r>
    </w:p>
    <w:p w14:paraId="3DCCAAED" w14:textId="592EEFF7" w:rsidR="002C6E50" w:rsidRPr="002E3E7D" w:rsidRDefault="002C6E50">
      <w:pPr>
        <w:rPr>
          <w:noProof/>
        </w:rPr>
      </w:pPr>
      <w:r>
        <w:t>Enfin, ce projet nous a permis d’apprendre les bases du travail collectif (répartitions des tâches et entraide) sur un projet informatique. C’était un bon moyen de confronter nos acquis avec un projet ayant une finalité, ce qui est plus motivant que de simples exercices et les difficultés rencontrées nous ont permis de prendre de l'expérience et des habitudes de travail et de réflexions pour éviter ces problèmes dans un futur plus ou moins proche.</w:t>
      </w:r>
    </w:p>
    <w:p w14:paraId="3777DF4D" w14:textId="77777777" w:rsidR="004F3A8C" w:rsidRPr="002E3E7D" w:rsidRDefault="001C7EAC">
      <w:pPr>
        <w:pStyle w:val="Titre1"/>
        <w:rPr>
          <w:noProof/>
        </w:rPr>
      </w:pPr>
      <w:bookmarkStart w:id="17" w:name="_Toc5564809"/>
      <w:r w:rsidRPr="002E3E7D">
        <w:rPr>
          <w:noProof/>
        </w:rPr>
        <w:lastRenderedPageBreak/>
        <w:t>Informations de contact</w:t>
      </w:r>
      <w:bookmarkEnd w:id="17"/>
    </w:p>
    <w:tbl>
      <w:tblPr>
        <w:tblW w:w="4975" w:type="pct"/>
        <w:tblLook w:val="04A0" w:firstRow="1" w:lastRow="0" w:firstColumn="1" w:lastColumn="0" w:noHBand="0" w:noVBand="1"/>
        <w:tblDescription w:val="Contact Info Table"/>
      </w:tblPr>
      <w:tblGrid>
        <w:gridCol w:w="1447"/>
        <w:gridCol w:w="2744"/>
        <w:gridCol w:w="1447"/>
        <w:gridCol w:w="2744"/>
      </w:tblGrid>
      <w:tr w:rsidR="004F3A8C" w:rsidRPr="0046442D" w14:paraId="50782942" w14:textId="77777777" w:rsidTr="00A62BC1">
        <w:tc>
          <w:tcPr>
            <w:tcW w:w="863" w:type="pct"/>
          </w:tcPr>
          <w:p w14:paraId="0CBE641E" w14:textId="77777777" w:rsidR="004F3A8C" w:rsidRPr="002E3E7D" w:rsidRDefault="001C7EAC">
            <w:pPr>
              <w:rPr>
                <w:noProof/>
              </w:rPr>
            </w:pPr>
            <w:r w:rsidRPr="002E3E7D">
              <w:rPr>
                <w:noProof/>
              </w:rPr>
              <w:drawing>
                <wp:inline distT="0" distB="0" distL="0" distR="0" wp14:anchorId="56778EAC" wp14:editId="43A95126">
                  <wp:extent cx="704088" cy="704088"/>
                  <wp:effectExtent l="38100" t="38100" r="39370" b="393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a:blip r:embed="rId24"/>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14:paraId="7F138FE3" w14:textId="77777777" w:rsidR="004F3A8C" w:rsidRPr="002E3E7D" w:rsidRDefault="0024775E">
            <w:pPr>
              <w:pStyle w:val="Textedetableau"/>
              <w:rPr>
                <w:rStyle w:val="lev"/>
                <w:noProof/>
              </w:rPr>
            </w:pPr>
            <w:r>
              <w:rPr>
                <w:rStyle w:val="lev"/>
                <w:noProof/>
              </w:rPr>
              <w:t>Valentin Frydrychowski</w:t>
            </w:r>
          </w:p>
          <w:p w14:paraId="2C83F220" w14:textId="77777777" w:rsidR="004F3A8C" w:rsidRDefault="00A62BC1">
            <w:pPr>
              <w:pStyle w:val="Textedetableau"/>
              <w:rPr>
                <w:noProof/>
              </w:rPr>
            </w:pPr>
            <w:r>
              <w:rPr>
                <w:noProof/>
              </w:rPr>
              <w:t>Commit-man</w:t>
            </w:r>
          </w:p>
          <w:p w14:paraId="5CEC7670" w14:textId="77777777" w:rsidR="00A62BC1" w:rsidRPr="00A62BC1" w:rsidRDefault="00A62BC1">
            <w:pPr>
              <w:pStyle w:val="Textedetableau"/>
              <w:rPr>
                <w:rFonts w:cstheme="minorHAnsi"/>
                <w:i/>
                <w:noProof/>
              </w:rPr>
            </w:pPr>
            <w:r w:rsidRPr="00A62BC1">
              <w:rPr>
                <w:rStyle w:val="Accentuation"/>
                <w:rFonts w:cstheme="minorHAnsi"/>
                <w:i w:val="0"/>
                <w:sz w:val="14"/>
                <w:szCs w:val="23"/>
                <w:shd w:val="clear" w:color="auto" w:fill="FAFAFA"/>
              </w:rPr>
              <w:t>valentin.frydrychowski@univ-tlse3.fr</w:t>
            </w:r>
          </w:p>
        </w:tc>
        <w:tc>
          <w:tcPr>
            <w:tcW w:w="863" w:type="pct"/>
          </w:tcPr>
          <w:p w14:paraId="76888518" w14:textId="77777777" w:rsidR="004F3A8C" w:rsidRPr="002E3E7D" w:rsidRDefault="001C7EAC">
            <w:pPr>
              <w:rPr>
                <w:noProof/>
              </w:rPr>
            </w:pPr>
            <w:r w:rsidRPr="002E3E7D">
              <w:rPr>
                <w:noProof/>
              </w:rPr>
              <w:drawing>
                <wp:inline distT="0" distB="0" distL="0" distR="0" wp14:anchorId="519AF186" wp14:editId="40308FE6">
                  <wp:extent cx="704088" cy="704088"/>
                  <wp:effectExtent l="38100" t="38100" r="39370" b="393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a:blip r:embed="rId25"/>
                          <a:stretch>
                            <a:fillRect/>
                          </a:stretch>
                        </pic:blipFill>
                        <pic:spPr bwMode="auto">
                          <a:xfrm>
                            <a:off x="0" y="0"/>
                            <a:ext cx="704088" cy="704088"/>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637" w:type="pct"/>
          </w:tcPr>
          <w:p w14:paraId="6E66E4D3" w14:textId="77777777" w:rsidR="00795480" w:rsidRPr="002E3E7D" w:rsidRDefault="00A62BC1" w:rsidP="00795480">
            <w:pPr>
              <w:pStyle w:val="Textedetableau"/>
              <w:rPr>
                <w:rStyle w:val="lev"/>
                <w:noProof/>
              </w:rPr>
            </w:pPr>
            <w:r>
              <w:rPr>
                <w:rStyle w:val="lev"/>
                <w:noProof/>
              </w:rPr>
              <w:t>C</w:t>
            </w:r>
            <w:r>
              <w:rPr>
                <w:rStyle w:val="lev"/>
              </w:rPr>
              <w:t>lément Truillet</w:t>
            </w:r>
          </w:p>
          <w:p w14:paraId="7C655D46" w14:textId="77777777" w:rsidR="00795480" w:rsidRPr="002E3E7D" w:rsidRDefault="00A62BC1" w:rsidP="00795480">
            <w:pPr>
              <w:pStyle w:val="Textedetableau"/>
              <w:rPr>
                <w:noProof/>
              </w:rPr>
            </w:pPr>
            <w:r>
              <w:rPr>
                <w:noProof/>
              </w:rPr>
              <w:t>Chef du monde incontesté</w:t>
            </w:r>
          </w:p>
          <w:p w14:paraId="57B8328D" w14:textId="77777777" w:rsidR="004F3A8C" w:rsidRPr="002E3E7D" w:rsidRDefault="00A62BC1" w:rsidP="00795480">
            <w:pPr>
              <w:pStyle w:val="Textedetableau"/>
              <w:rPr>
                <w:noProof/>
              </w:rPr>
            </w:pPr>
            <w:r w:rsidRPr="00A62BC1">
              <w:rPr>
                <w:noProof/>
                <w:sz w:val="14"/>
              </w:rPr>
              <w:t>clement.truillet@univ-tlse3.fr</w:t>
            </w:r>
          </w:p>
        </w:tc>
      </w:tr>
      <w:tr w:rsidR="004F3A8C" w:rsidRPr="0046442D" w14:paraId="2F0CA794" w14:textId="77777777" w:rsidTr="00A62BC1">
        <w:trPr>
          <w:trHeight w:val="142"/>
        </w:trPr>
        <w:tc>
          <w:tcPr>
            <w:tcW w:w="863" w:type="pct"/>
          </w:tcPr>
          <w:p w14:paraId="2CD3A13E" w14:textId="77777777" w:rsidR="004F3A8C" w:rsidRPr="002E3E7D" w:rsidRDefault="004F3A8C">
            <w:pPr>
              <w:pStyle w:val="Sansinterligne"/>
              <w:rPr>
                <w:noProof/>
                <w:lang w:val="fr-FR"/>
              </w:rPr>
            </w:pPr>
          </w:p>
        </w:tc>
        <w:tc>
          <w:tcPr>
            <w:tcW w:w="1637" w:type="pct"/>
          </w:tcPr>
          <w:p w14:paraId="4DDDA050" w14:textId="77777777" w:rsidR="004F3A8C" w:rsidRPr="002E3E7D" w:rsidRDefault="004F3A8C">
            <w:pPr>
              <w:pStyle w:val="Textedetableau"/>
              <w:rPr>
                <w:noProof/>
              </w:rPr>
            </w:pPr>
          </w:p>
        </w:tc>
        <w:tc>
          <w:tcPr>
            <w:tcW w:w="863" w:type="pct"/>
          </w:tcPr>
          <w:p w14:paraId="4A5C0044" w14:textId="77777777" w:rsidR="004F3A8C" w:rsidRPr="002E3E7D" w:rsidRDefault="004F3A8C">
            <w:pPr>
              <w:pStyle w:val="Sansinterligne"/>
              <w:rPr>
                <w:noProof/>
                <w:lang w:val="fr-FR"/>
              </w:rPr>
            </w:pPr>
          </w:p>
        </w:tc>
        <w:tc>
          <w:tcPr>
            <w:tcW w:w="1637" w:type="pct"/>
          </w:tcPr>
          <w:p w14:paraId="46831D6D" w14:textId="77777777" w:rsidR="004F3A8C" w:rsidRPr="002E3E7D" w:rsidRDefault="004F3A8C">
            <w:pPr>
              <w:pStyle w:val="Textedetableau"/>
              <w:rPr>
                <w:noProof/>
              </w:rPr>
            </w:pPr>
          </w:p>
        </w:tc>
      </w:tr>
    </w:tbl>
    <w:p w14:paraId="1385AF76" w14:textId="77777777" w:rsidR="004F3A8C" w:rsidRPr="002E3E7D" w:rsidRDefault="001C7EAC">
      <w:pPr>
        <w:pStyle w:val="Titre1"/>
        <w:pageBreakBefore w:val="0"/>
        <w:rPr>
          <w:noProof/>
        </w:rPr>
      </w:pPr>
      <w:bookmarkStart w:id="18" w:name="_Toc5564810"/>
      <w:r w:rsidRPr="002E3E7D">
        <w:rPr>
          <w:noProof/>
        </w:rPr>
        <w:t>Informations sur l’entreprise</w:t>
      </w:r>
      <w:bookmarkEnd w:id="18"/>
    </w:p>
    <w:p w14:paraId="0AA8FB6A" w14:textId="77777777" w:rsidR="004F3A8C" w:rsidRPr="002E3E7D" w:rsidRDefault="006C0C6E">
      <w:pPr>
        <w:pStyle w:val="Textedetableau"/>
        <w:rPr>
          <w:rStyle w:val="lev"/>
          <w:noProof/>
        </w:rPr>
      </w:pPr>
      <w:sdt>
        <w:sdtPr>
          <w:rPr>
            <w:rStyle w:val="lev"/>
            <w:noProof/>
          </w:rPr>
          <w:alias w:val="Entreprise"/>
          <w:tag w:val=""/>
          <w:id w:val="1877888041"/>
          <w:placeholder>
            <w:docPart w:val="15EFE014C83A4394B766EE0897672202"/>
          </w:placeholder>
          <w:dataBinding w:prefixMappings="xmlns:ns0='http://schemas.openxmlformats.org/officeDocument/2006/extended-properties' " w:xpath="/ns0:Properties[1]/ns0:Company[1]" w:storeItemID="{6668398D-A668-4E3E-A5EB-62B293D839F1}"/>
          <w:text/>
        </w:sdtPr>
        <w:sdtEndPr>
          <w:rPr>
            <w:rStyle w:val="lev"/>
          </w:rPr>
        </w:sdtEndPr>
        <w:sdtContent>
          <w:r w:rsidR="0024775E">
            <w:rPr>
              <w:rStyle w:val="lev"/>
              <w:noProof/>
            </w:rPr>
            <w:t>Kregit</w:t>
          </w:r>
        </w:sdtContent>
      </w:sdt>
    </w:p>
    <w:sdt>
      <w:sdtPr>
        <w:rPr>
          <w:noProof/>
        </w:rPr>
        <w:alias w:val="Site web"/>
        <w:tag w:val=""/>
        <w:id w:val="-692000117"/>
        <w:placeholder>
          <w:docPart w:val="468DC201C3294ABE84E0E36B558F192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0FC1D82B" w14:textId="77777777" w:rsidR="004F3A8C" w:rsidRPr="002E3E7D" w:rsidRDefault="0024775E">
          <w:pPr>
            <w:pStyle w:val="Textedetableau"/>
            <w:rPr>
              <w:noProof/>
            </w:rPr>
          </w:pPr>
          <w:r>
            <w:rPr>
              <w:noProof/>
            </w:rPr>
            <w:t>https://ctruillet.github.io/KreGit/</w:t>
          </w:r>
        </w:p>
      </w:sdtContent>
    </w:sdt>
    <w:p w14:paraId="1A8EA81D" w14:textId="77777777" w:rsidR="004F3A8C" w:rsidRPr="002E3E7D" w:rsidRDefault="004F3A8C">
      <w:pPr>
        <w:spacing w:before="720"/>
        <w:rPr>
          <w:noProof/>
        </w:rPr>
      </w:pPr>
    </w:p>
    <w:sectPr w:rsidR="004F3A8C" w:rsidRPr="002E3E7D">
      <w:headerReference w:type="default" r:id="rId26"/>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D8563" w14:textId="77777777" w:rsidR="006C0C6E" w:rsidRDefault="006C0C6E">
      <w:pPr>
        <w:spacing w:after="0" w:line="240" w:lineRule="auto"/>
      </w:pPr>
      <w:r>
        <w:separator/>
      </w:r>
    </w:p>
    <w:p w14:paraId="1263030E" w14:textId="77777777" w:rsidR="006C0C6E" w:rsidRDefault="006C0C6E"/>
    <w:p w14:paraId="7B78ECA0" w14:textId="77777777" w:rsidR="006C0C6E" w:rsidRDefault="006C0C6E"/>
  </w:endnote>
  <w:endnote w:type="continuationSeparator" w:id="0">
    <w:p w14:paraId="3F7895C8" w14:textId="77777777" w:rsidR="006C0C6E" w:rsidRDefault="006C0C6E">
      <w:pPr>
        <w:spacing w:after="0" w:line="240" w:lineRule="auto"/>
      </w:pPr>
      <w:r>
        <w:continuationSeparator/>
      </w:r>
    </w:p>
    <w:p w14:paraId="1016F5D2" w14:textId="77777777" w:rsidR="006C0C6E" w:rsidRDefault="006C0C6E"/>
    <w:p w14:paraId="5BE13CCC" w14:textId="77777777" w:rsidR="006C0C6E" w:rsidRDefault="006C0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197B9" w14:textId="072F7A37" w:rsidR="00612AD1" w:rsidRDefault="00612AD1">
    <w:pPr>
      <w:pStyle w:val="Pieddepage"/>
    </w:pPr>
    <w:r>
      <w:rPr>
        <w:noProof/>
      </w:rPr>
      <w:drawing>
        <wp:anchor distT="0" distB="0" distL="114300" distR="114300" simplePos="0" relativeHeight="251664384" behindDoc="0" locked="0" layoutInCell="1" allowOverlap="1" wp14:anchorId="43703F09" wp14:editId="71054520">
          <wp:simplePos x="0" y="0"/>
          <wp:positionH relativeFrom="column">
            <wp:posOffset>5292090</wp:posOffset>
          </wp:positionH>
          <wp:positionV relativeFrom="page">
            <wp:posOffset>9543415</wp:posOffset>
          </wp:positionV>
          <wp:extent cx="428754" cy="446884"/>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754" cy="4468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1796C8F" wp14:editId="4515AAFF">
          <wp:simplePos x="0" y="0"/>
          <wp:positionH relativeFrom="page">
            <wp:posOffset>78105</wp:posOffset>
          </wp:positionH>
          <wp:positionV relativeFrom="paragraph">
            <wp:posOffset>77629</wp:posOffset>
          </wp:positionV>
          <wp:extent cx="1560830" cy="429895"/>
          <wp:effectExtent l="0" t="0" r="1270" b="825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0830" cy="42989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2AD42" w14:textId="77777777" w:rsidR="006C0C6E" w:rsidRDefault="006C0C6E">
      <w:pPr>
        <w:spacing w:after="0" w:line="240" w:lineRule="auto"/>
      </w:pPr>
      <w:r>
        <w:separator/>
      </w:r>
    </w:p>
    <w:p w14:paraId="724D7BB0" w14:textId="77777777" w:rsidR="006C0C6E" w:rsidRDefault="006C0C6E"/>
    <w:p w14:paraId="218F106A" w14:textId="77777777" w:rsidR="006C0C6E" w:rsidRDefault="006C0C6E"/>
  </w:footnote>
  <w:footnote w:type="continuationSeparator" w:id="0">
    <w:p w14:paraId="1FDE0C48" w14:textId="77777777" w:rsidR="006C0C6E" w:rsidRDefault="006C0C6E">
      <w:pPr>
        <w:spacing w:after="0" w:line="240" w:lineRule="auto"/>
      </w:pPr>
      <w:r>
        <w:continuationSeparator/>
      </w:r>
    </w:p>
    <w:p w14:paraId="2489FAC1" w14:textId="77777777" w:rsidR="006C0C6E" w:rsidRDefault="006C0C6E"/>
    <w:p w14:paraId="5C65745C" w14:textId="77777777" w:rsidR="006C0C6E" w:rsidRDefault="006C0C6E"/>
  </w:footnote>
  <w:footnote w:id="1">
    <w:p w14:paraId="10060FCE" w14:textId="65BE2A42"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JSON : </w:t>
      </w:r>
      <w:hyperlink r:id="rId1" w:history="1">
        <w:r w:rsidRPr="005A1D22">
          <w:rPr>
            <w:rStyle w:val="Lienhypertexte"/>
            <w:sz w:val="16"/>
            <w:szCs w:val="18"/>
          </w:rPr>
          <w:t>https://fr.wikipedia.org/wiki/JavaScript_Object_Notation</w:t>
        </w:r>
      </w:hyperlink>
    </w:p>
  </w:footnote>
  <w:footnote w:id="2">
    <w:p w14:paraId="5E5097EF" w14:textId="09D32A27"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CSV : </w:t>
      </w:r>
      <w:hyperlink r:id="rId2" w:history="1">
        <w:r w:rsidRPr="005A1D22">
          <w:rPr>
            <w:rStyle w:val="Lienhypertexte"/>
            <w:sz w:val="16"/>
            <w:szCs w:val="18"/>
          </w:rPr>
          <w:t>https://fr.wikipedia.org/wiki/Comma-separated_values</w:t>
        </w:r>
      </w:hyperlink>
    </w:p>
  </w:footnote>
  <w:footnote w:id="3">
    <w:p w14:paraId="27A323F3" w14:textId="4EC8B274"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Visual Studio Code : </w:t>
      </w:r>
      <w:hyperlink r:id="rId3" w:history="1">
        <w:r w:rsidRPr="005A1D22">
          <w:rPr>
            <w:rStyle w:val="Lienhypertexte"/>
            <w:sz w:val="16"/>
            <w:szCs w:val="18"/>
          </w:rPr>
          <w:t>https://code.visualstudio.com/</w:t>
        </w:r>
      </w:hyperlink>
    </w:p>
  </w:footnote>
  <w:footnote w:id="4">
    <w:p w14:paraId="4B4B67F3" w14:textId="79C1EABE"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Bash Ubuntu : </w:t>
      </w:r>
      <w:hyperlink r:id="rId4" w:history="1">
        <w:r w:rsidRPr="005A1D22">
          <w:rPr>
            <w:rStyle w:val="Lienhypertexte"/>
            <w:sz w:val="16"/>
            <w:szCs w:val="18"/>
          </w:rPr>
          <w:t>https://korben.info/installer-shell-bash-linux-windows-10.html</w:t>
        </w:r>
      </w:hyperlink>
    </w:p>
  </w:footnote>
  <w:footnote w:id="5">
    <w:p w14:paraId="7351E523" w14:textId="106A9F05"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GitHub : </w:t>
      </w:r>
      <w:hyperlink r:id="rId5" w:history="1">
        <w:r w:rsidRPr="005A1D22">
          <w:rPr>
            <w:rStyle w:val="Lienhypertexte"/>
            <w:sz w:val="16"/>
            <w:szCs w:val="18"/>
          </w:rPr>
          <w:t>https://github.com/</w:t>
        </w:r>
      </w:hyperlink>
    </w:p>
  </w:footnote>
  <w:footnote w:id="6">
    <w:p w14:paraId="2C1FDE2C" w14:textId="641E80C8"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Messenger : </w:t>
      </w:r>
      <w:hyperlink r:id="rId6" w:history="1">
        <w:r w:rsidRPr="005A1D22">
          <w:rPr>
            <w:rStyle w:val="Lienhypertexte"/>
            <w:sz w:val="16"/>
            <w:szCs w:val="18"/>
          </w:rPr>
          <w:t>https://www.messenger.com/</w:t>
        </w:r>
      </w:hyperlink>
    </w:p>
  </w:footnote>
  <w:footnote w:id="7">
    <w:p w14:paraId="78141E21" w14:textId="6C7DE9B9" w:rsidR="005A1D22" w:rsidRPr="005A1D22" w:rsidRDefault="005A1D22">
      <w:pPr>
        <w:pStyle w:val="Notedebasdepage"/>
        <w:rPr>
          <w:sz w:val="16"/>
          <w:szCs w:val="18"/>
        </w:rPr>
      </w:pPr>
      <w:r w:rsidRPr="005A1D22">
        <w:rPr>
          <w:rStyle w:val="Appelnotedebasdep"/>
          <w:sz w:val="16"/>
          <w:szCs w:val="18"/>
        </w:rPr>
        <w:footnoteRef/>
      </w:r>
      <w:r w:rsidRPr="005A1D22">
        <w:rPr>
          <w:sz w:val="16"/>
          <w:szCs w:val="18"/>
        </w:rPr>
        <w:t xml:space="preserve"> Yapi Kredi Bankasi : </w:t>
      </w:r>
      <w:hyperlink r:id="rId7" w:history="1">
        <w:r w:rsidRPr="005A1D22">
          <w:rPr>
            <w:rStyle w:val="Lienhypertexte"/>
            <w:sz w:val="16"/>
            <w:szCs w:val="18"/>
          </w:rPr>
          <w:t>https://en.wikipedia.org/wiki/Yap%C4%B1_ve_Kredi_Bankas%C4%B1</w:t>
        </w:r>
      </w:hyperlink>
    </w:p>
  </w:footnote>
  <w:footnote w:id="8">
    <w:p w14:paraId="2379EF1C" w14:textId="56B763DC"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Page GitHub : </w:t>
      </w:r>
      <w:hyperlink r:id="rId8" w:history="1">
        <w:r w:rsidRPr="005A1D22">
          <w:rPr>
            <w:rStyle w:val="Lienhypertexte"/>
            <w:sz w:val="16"/>
            <w:szCs w:val="18"/>
          </w:rPr>
          <w:t>https://ctruillet.github.io/KreGit/</w:t>
        </w:r>
      </w:hyperlink>
    </w:p>
  </w:footnote>
  <w:footnote w:id="9">
    <w:p w14:paraId="2950B14B" w14:textId="403EC443"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Kaamelott : </w:t>
      </w:r>
      <w:hyperlink r:id="rId9" w:history="1">
        <w:r w:rsidRPr="005A1D22">
          <w:rPr>
            <w:rStyle w:val="Lienhypertexte"/>
            <w:sz w:val="16"/>
            <w:szCs w:val="18"/>
          </w:rPr>
          <w:t>https://fr.wikipedia.org/wiki/Kaamelott</w:t>
        </w:r>
      </w:hyperlink>
    </w:p>
  </w:footnote>
  <w:footnote w:id="10">
    <w:p w14:paraId="128F36FC" w14:textId="4C4A27B5" w:rsidR="00FD4D66" w:rsidRPr="005A1D22" w:rsidRDefault="00FD4D66">
      <w:pPr>
        <w:pStyle w:val="Notedebasdepage"/>
        <w:rPr>
          <w:sz w:val="16"/>
          <w:szCs w:val="18"/>
        </w:rPr>
      </w:pPr>
      <w:r w:rsidRPr="005A1D22">
        <w:rPr>
          <w:rStyle w:val="Appelnotedebasdep"/>
          <w:sz w:val="16"/>
          <w:szCs w:val="18"/>
        </w:rPr>
        <w:footnoteRef/>
      </w:r>
      <w:r w:rsidRPr="005A1D22">
        <w:rPr>
          <w:sz w:val="16"/>
          <w:szCs w:val="18"/>
        </w:rPr>
        <w:t xml:space="preserve"> Parson : </w:t>
      </w:r>
      <w:hyperlink r:id="rId10" w:history="1">
        <w:r w:rsidRPr="005A1D22">
          <w:rPr>
            <w:rStyle w:val="Lienhypertexte"/>
            <w:sz w:val="16"/>
            <w:szCs w:val="18"/>
          </w:rPr>
          <w:t>https://kgabis.github.io/parson/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FD4D66" w:rsidRPr="002E3E7D" w14:paraId="0CC0716D" w14:textId="77777777">
      <w:trPr>
        <w:trHeight w:hRule="exact" w:val="720"/>
        <w:jc w:val="right"/>
      </w:trPr>
      <w:tc>
        <w:tcPr>
          <w:tcW w:w="2088" w:type="dxa"/>
          <w:vAlign w:val="bottom"/>
        </w:tcPr>
        <w:p w14:paraId="1AFBBE96" w14:textId="77777777" w:rsidR="00FD4D66" w:rsidRDefault="00FD4D66">
          <w:pPr>
            <w:pStyle w:val="Page"/>
          </w:pPr>
        </w:p>
      </w:tc>
      <w:tc>
        <w:tcPr>
          <w:tcW w:w="288" w:type="dxa"/>
          <w:shd w:val="clear" w:color="auto" w:fill="auto"/>
          <w:vAlign w:val="bottom"/>
        </w:tcPr>
        <w:p w14:paraId="46CB3624" w14:textId="77777777" w:rsidR="00FD4D66" w:rsidRDefault="00FD4D66"/>
      </w:tc>
      <w:tc>
        <w:tcPr>
          <w:tcW w:w="8424" w:type="dxa"/>
          <w:vAlign w:val="bottom"/>
        </w:tcPr>
        <w:p w14:paraId="7CE8DF03" w14:textId="77777777" w:rsidR="00FD4D66" w:rsidRPr="002E3E7D" w:rsidRDefault="00FD4D66">
          <w:pPr>
            <w:pStyle w:val="Titredinformations"/>
            <w:rPr>
              <w:noProof/>
            </w:rPr>
          </w:pPr>
          <w:r w:rsidRPr="002E3E7D">
            <w:rPr>
              <w:noProof/>
            </w:rPr>
            <w:t>Table des matières</w:t>
          </w:r>
        </w:p>
      </w:tc>
    </w:tr>
    <w:tr w:rsidR="00FD4D66" w14:paraId="47AF0059" w14:textId="77777777">
      <w:trPr>
        <w:trHeight w:hRule="exact" w:val="86"/>
        <w:jc w:val="right"/>
      </w:trPr>
      <w:tc>
        <w:tcPr>
          <w:tcW w:w="2088" w:type="dxa"/>
          <w:shd w:val="clear" w:color="auto" w:fill="000000" w:themeFill="text1"/>
        </w:tcPr>
        <w:p w14:paraId="4DCC1579" w14:textId="77777777" w:rsidR="00FD4D66" w:rsidRDefault="00FD4D66">
          <w:pPr>
            <w:pStyle w:val="En-tte"/>
          </w:pPr>
        </w:p>
      </w:tc>
      <w:tc>
        <w:tcPr>
          <w:tcW w:w="288" w:type="dxa"/>
          <w:shd w:val="clear" w:color="auto" w:fill="auto"/>
        </w:tcPr>
        <w:p w14:paraId="2960A99C" w14:textId="77777777" w:rsidR="00FD4D66" w:rsidRDefault="00FD4D66">
          <w:pPr>
            <w:pStyle w:val="En-tte"/>
          </w:pPr>
        </w:p>
      </w:tc>
      <w:tc>
        <w:tcPr>
          <w:tcW w:w="8424" w:type="dxa"/>
          <w:shd w:val="clear" w:color="auto" w:fill="000000" w:themeFill="text1"/>
        </w:tcPr>
        <w:p w14:paraId="7C5799AA" w14:textId="77777777" w:rsidR="00FD4D66" w:rsidRDefault="00FD4D66">
          <w:pPr>
            <w:pStyle w:val="En-tte"/>
          </w:pPr>
        </w:p>
      </w:tc>
    </w:tr>
  </w:tbl>
  <w:p w14:paraId="1FAD3E43" w14:textId="77777777" w:rsidR="00FD4D66" w:rsidRDefault="00FD4D6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9EDD" w14:textId="77777777" w:rsidR="00FD4D66" w:rsidRDefault="00FD4D66">
    <w:pPr>
      <w:pStyle w:val="En-tte"/>
    </w:pPr>
    <w:r>
      <w:rPr>
        <w:noProof/>
      </w:rPr>
      <w:drawing>
        <wp:anchor distT="0" distB="0" distL="114300" distR="114300" simplePos="0" relativeHeight="251660288" behindDoc="0" locked="0" layoutInCell="1" allowOverlap="1" wp14:anchorId="31346402" wp14:editId="41ED6C08">
          <wp:simplePos x="0" y="0"/>
          <wp:positionH relativeFrom="column">
            <wp:posOffset>-1774479</wp:posOffset>
          </wp:positionH>
          <wp:positionV relativeFrom="page">
            <wp:posOffset>83474</wp:posOffset>
          </wp:positionV>
          <wp:extent cx="855980" cy="892175"/>
          <wp:effectExtent l="0" t="0" r="127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980" cy="892175"/>
                  </a:xfrm>
                  <a:prstGeom prst="rect">
                    <a:avLst/>
                  </a:prstGeom>
                  <a:noFill/>
                  <a:ln>
                    <a:noFill/>
                  </a:ln>
                </pic:spPr>
              </pic:pic>
            </a:graphicData>
          </a:graphic>
        </wp:anchor>
      </w:drawing>
    </w:r>
    <w:r>
      <w:rPr>
        <w:noProof/>
      </w:rPr>
      <w:t xml:space="preserve"> </w:t>
    </w:r>
    <w:r>
      <w:rPr>
        <w:noProof/>
      </w:rPr>
      <w:drawing>
        <wp:anchor distT="0" distB="0" distL="114300" distR="114300" simplePos="0" relativeHeight="251659264" behindDoc="1" locked="0" layoutInCell="1" allowOverlap="1" wp14:anchorId="4C563770" wp14:editId="229996EF">
          <wp:simplePos x="0" y="0"/>
          <wp:positionH relativeFrom="page">
            <wp:posOffset>4525804</wp:posOffset>
          </wp:positionH>
          <wp:positionV relativeFrom="page">
            <wp:posOffset>138113</wp:posOffset>
          </wp:positionV>
          <wp:extent cx="3127552" cy="86121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27552" cy="8612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FD4D66" w:rsidRPr="005C1D29" w14:paraId="14CC1C9A" w14:textId="77777777">
      <w:trPr>
        <w:trHeight w:hRule="exact" w:val="720"/>
        <w:jc w:val="right"/>
      </w:trPr>
      <w:tc>
        <w:tcPr>
          <w:tcW w:w="2088" w:type="dxa"/>
          <w:vAlign w:val="bottom"/>
        </w:tcPr>
        <w:p w14:paraId="44B87FFE" w14:textId="77777777" w:rsidR="00FD4D66" w:rsidRDefault="00FD4D66">
          <w:pPr>
            <w:pStyle w:val="Page"/>
          </w:pPr>
          <w:r>
            <w:t xml:space="preserve">Pg. </w:t>
          </w:r>
          <w:r>
            <w:fldChar w:fldCharType="begin"/>
          </w:r>
          <w:r>
            <w:instrText>Page \# 0#</w:instrText>
          </w:r>
          <w:r>
            <w:fldChar w:fldCharType="separate"/>
          </w:r>
          <w:r>
            <w:t>06</w:t>
          </w:r>
          <w:r>
            <w:fldChar w:fldCharType="end"/>
          </w:r>
        </w:p>
      </w:tc>
      <w:tc>
        <w:tcPr>
          <w:tcW w:w="288" w:type="dxa"/>
          <w:vAlign w:val="bottom"/>
        </w:tcPr>
        <w:p w14:paraId="75130039" w14:textId="77777777" w:rsidR="00FD4D66" w:rsidRDefault="00FD4D66"/>
      </w:tc>
      <w:tc>
        <w:tcPr>
          <w:tcW w:w="8424" w:type="dxa"/>
          <w:vAlign w:val="bottom"/>
        </w:tcPr>
        <w:p w14:paraId="74FC7973" w14:textId="649A2383" w:rsidR="00FD4D66" w:rsidRPr="00A45330" w:rsidRDefault="00FD4D66">
          <w:pPr>
            <w:pStyle w:val="Titredinformations"/>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6277BD">
            <w:rPr>
              <w:noProof/>
            </w:rPr>
            <w:instrText>Informations de contact</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6277BD">
            <w:rPr>
              <w:noProof/>
            </w:rPr>
            <w:instrText>Informations de contact</w:instrText>
          </w:r>
          <w:r>
            <w:rPr>
              <w:noProof/>
            </w:rPr>
            <w:fldChar w:fldCharType="end"/>
          </w:r>
          <w:r>
            <w:fldChar w:fldCharType="separate"/>
          </w:r>
          <w:r w:rsidR="006277BD">
            <w:rPr>
              <w:noProof/>
            </w:rPr>
            <w:t>Informations de contact</w:t>
          </w:r>
          <w:r>
            <w:fldChar w:fldCharType="end"/>
          </w:r>
        </w:p>
      </w:tc>
    </w:tr>
    <w:tr w:rsidR="00FD4D66" w:rsidRPr="005C1D29" w14:paraId="600A8431" w14:textId="77777777">
      <w:trPr>
        <w:trHeight w:hRule="exact" w:val="86"/>
        <w:jc w:val="right"/>
      </w:trPr>
      <w:tc>
        <w:tcPr>
          <w:tcW w:w="2088" w:type="dxa"/>
          <w:shd w:val="clear" w:color="auto" w:fill="000000" w:themeFill="text1"/>
        </w:tcPr>
        <w:p w14:paraId="7572021B" w14:textId="77777777" w:rsidR="00FD4D66" w:rsidRPr="00A45330" w:rsidRDefault="00FD4D66">
          <w:pPr>
            <w:rPr>
              <w:sz w:val="10"/>
            </w:rPr>
          </w:pPr>
        </w:p>
      </w:tc>
      <w:tc>
        <w:tcPr>
          <w:tcW w:w="288" w:type="dxa"/>
        </w:tcPr>
        <w:p w14:paraId="31C7AE8F" w14:textId="77777777" w:rsidR="00FD4D66" w:rsidRPr="00A45330" w:rsidRDefault="00FD4D66">
          <w:pPr>
            <w:rPr>
              <w:sz w:val="10"/>
            </w:rPr>
          </w:pPr>
        </w:p>
      </w:tc>
      <w:tc>
        <w:tcPr>
          <w:tcW w:w="8424" w:type="dxa"/>
          <w:shd w:val="clear" w:color="auto" w:fill="000000" w:themeFill="text1"/>
        </w:tcPr>
        <w:p w14:paraId="54807B64" w14:textId="77777777" w:rsidR="00FD4D66" w:rsidRPr="00A45330" w:rsidRDefault="00FD4D66">
          <w:pPr>
            <w:rPr>
              <w:sz w:val="10"/>
            </w:rPr>
          </w:pPr>
        </w:p>
      </w:tc>
    </w:tr>
  </w:tbl>
  <w:p w14:paraId="0E7E35FA" w14:textId="77777777" w:rsidR="00FD4D66" w:rsidRPr="00A45330" w:rsidRDefault="00FD4D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15:restartNumberingAfterBreak="0">
    <w:nsid w:val="290F6295"/>
    <w:multiLevelType w:val="hybridMultilevel"/>
    <w:tmpl w:val="0CB26DDC"/>
    <w:lvl w:ilvl="0" w:tplc="B07047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1143"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5E"/>
    <w:rsid w:val="000105DD"/>
    <w:rsid w:val="00060662"/>
    <w:rsid w:val="00061FD2"/>
    <w:rsid w:val="00083495"/>
    <w:rsid w:val="00085BD3"/>
    <w:rsid w:val="000A74F6"/>
    <w:rsid w:val="00125671"/>
    <w:rsid w:val="0016176E"/>
    <w:rsid w:val="00175E50"/>
    <w:rsid w:val="00185AD8"/>
    <w:rsid w:val="001871CE"/>
    <w:rsid w:val="001B7D6E"/>
    <w:rsid w:val="001C79E0"/>
    <w:rsid w:val="001C7EAC"/>
    <w:rsid w:val="00227BC8"/>
    <w:rsid w:val="00234ADF"/>
    <w:rsid w:val="0023535F"/>
    <w:rsid w:val="0024775E"/>
    <w:rsid w:val="00255109"/>
    <w:rsid w:val="0027440A"/>
    <w:rsid w:val="00281C80"/>
    <w:rsid w:val="002C4AF7"/>
    <w:rsid w:val="002C6E50"/>
    <w:rsid w:val="002E3E7D"/>
    <w:rsid w:val="002F1011"/>
    <w:rsid w:val="00331C8A"/>
    <w:rsid w:val="003360E6"/>
    <w:rsid w:val="003361E2"/>
    <w:rsid w:val="00390B02"/>
    <w:rsid w:val="003F07C2"/>
    <w:rsid w:val="003F4B9E"/>
    <w:rsid w:val="00411330"/>
    <w:rsid w:val="00412692"/>
    <w:rsid w:val="00414AC8"/>
    <w:rsid w:val="00454C87"/>
    <w:rsid w:val="0046442D"/>
    <w:rsid w:val="0047234B"/>
    <w:rsid w:val="00474C39"/>
    <w:rsid w:val="004D30B1"/>
    <w:rsid w:val="004F3A8C"/>
    <w:rsid w:val="0056554D"/>
    <w:rsid w:val="0058282F"/>
    <w:rsid w:val="005967CB"/>
    <w:rsid w:val="005A1D22"/>
    <w:rsid w:val="005A7249"/>
    <w:rsid w:val="005C1D29"/>
    <w:rsid w:val="005D5A59"/>
    <w:rsid w:val="005E5CA6"/>
    <w:rsid w:val="005F49C6"/>
    <w:rsid w:val="005F5BC5"/>
    <w:rsid w:val="00604DFA"/>
    <w:rsid w:val="00612AD1"/>
    <w:rsid w:val="006277BD"/>
    <w:rsid w:val="00637E21"/>
    <w:rsid w:val="00647581"/>
    <w:rsid w:val="00650C6B"/>
    <w:rsid w:val="00681589"/>
    <w:rsid w:val="006C0C6E"/>
    <w:rsid w:val="006E4111"/>
    <w:rsid w:val="00720E8B"/>
    <w:rsid w:val="007421AA"/>
    <w:rsid w:val="00747A82"/>
    <w:rsid w:val="00786903"/>
    <w:rsid w:val="00795480"/>
    <w:rsid w:val="007A2A0C"/>
    <w:rsid w:val="007E74E3"/>
    <w:rsid w:val="0083720C"/>
    <w:rsid w:val="008571C0"/>
    <w:rsid w:val="008723E7"/>
    <w:rsid w:val="008A3606"/>
    <w:rsid w:val="008B057D"/>
    <w:rsid w:val="008C6A38"/>
    <w:rsid w:val="008D181B"/>
    <w:rsid w:val="008D6280"/>
    <w:rsid w:val="008E40AA"/>
    <w:rsid w:val="008F4559"/>
    <w:rsid w:val="0094665D"/>
    <w:rsid w:val="009562D6"/>
    <w:rsid w:val="009722B1"/>
    <w:rsid w:val="009A406B"/>
    <w:rsid w:val="009D67B2"/>
    <w:rsid w:val="009E46B9"/>
    <w:rsid w:val="00A02BDD"/>
    <w:rsid w:val="00A23B12"/>
    <w:rsid w:val="00A23D3B"/>
    <w:rsid w:val="00A279F9"/>
    <w:rsid w:val="00A45330"/>
    <w:rsid w:val="00A62BC1"/>
    <w:rsid w:val="00A8057F"/>
    <w:rsid w:val="00A972A9"/>
    <w:rsid w:val="00AD1773"/>
    <w:rsid w:val="00AF22C5"/>
    <w:rsid w:val="00B05796"/>
    <w:rsid w:val="00BE061B"/>
    <w:rsid w:val="00BE2895"/>
    <w:rsid w:val="00BE768B"/>
    <w:rsid w:val="00C13120"/>
    <w:rsid w:val="00C51740"/>
    <w:rsid w:val="00CB1409"/>
    <w:rsid w:val="00D31F41"/>
    <w:rsid w:val="00D71C9B"/>
    <w:rsid w:val="00D802E7"/>
    <w:rsid w:val="00D970EC"/>
    <w:rsid w:val="00DB0099"/>
    <w:rsid w:val="00DD011F"/>
    <w:rsid w:val="00E04223"/>
    <w:rsid w:val="00E67ECA"/>
    <w:rsid w:val="00ED604D"/>
    <w:rsid w:val="00EE6162"/>
    <w:rsid w:val="00EF400E"/>
    <w:rsid w:val="00F02AA2"/>
    <w:rsid w:val="00F10758"/>
    <w:rsid w:val="00F30727"/>
    <w:rsid w:val="00F36BB0"/>
    <w:rsid w:val="00F45D58"/>
    <w:rsid w:val="00F6732E"/>
    <w:rsid w:val="00F86ACD"/>
    <w:rsid w:val="00FB1EE3"/>
    <w:rsid w:val="00FB7972"/>
    <w:rsid w:val="00FD4D66"/>
    <w:rsid w:val="00FE7B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F6118"/>
  <w15:docId w15:val="{7D7DC08E-29D5-47D8-B98C-E7207CC8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itre3">
    <w:name w:val="heading 3"/>
    <w:basedOn w:val="Normal"/>
    <w:next w:val="Normal"/>
    <w:link w:val="Titre3Car"/>
    <w:uiPriority w:val="1"/>
    <w:unhideWhenUsed/>
    <w:qFormat/>
    <w:rsid w:val="007421AA"/>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ind w:left="936"/>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EF4623" w:themeColor="accent1"/>
      <w:sz w:val="36"/>
    </w:rPr>
  </w:style>
  <w:style w:type="character" w:styleId="Mentionnonrsolue">
    <w:name w:val="Unresolved Mention"/>
    <w:basedOn w:val="Policepardfaut"/>
    <w:uiPriority w:val="99"/>
    <w:semiHidden/>
    <w:unhideWhenUsed/>
    <w:rsid w:val="0024775E"/>
    <w:rPr>
      <w:color w:val="605E5C"/>
      <w:shd w:val="clear" w:color="auto" w:fill="E1DFDD"/>
    </w:rPr>
  </w:style>
  <w:style w:type="character" w:styleId="Accentuation">
    <w:name w:val="Emphasis"/>
    <w:basedOn w:val="Policepardfaut"/>
    <w:uiPriority w:val="20"/>
    <w:qFormat/>
    <w:rsid w:val="00A62BC1"/>
    <w:rPr>
      <w:i/>
      <w:iCs/>
    </w:rPr>
  </w:style>
  <w:style w:type="paragraph" w:styleId="Paragraphedeliste">
    <w:name w:val="List Paragraph"/>
    <w:basedOn w:val="Normal"/>
    <w:uiPriority w:val="34"/>
    <w:qFormat/>
    <w:rsid w:val="00720E8B"/>
    <w:pPr>
      <w:ind w:left="720"/>
      <w:contextualSpacing/>
    </w:pPr>
  </w:style>
  <w:style w:type="paragraph" w:styleId="Notedefin">
    <w:name w:val="endnote text"/>
    <w:basedOn w:val="Normal"/>
    <w:link w:val="NotedefinCar"/>
    <w:uiPriority w:val="99"/>
    <w:semiHidden/>
    <w:unhideWhenUsed/>
    <w:rsid w:val="000105DD"/>
    <w:pPr>
      <w:spacing w:after="0" w:line="240" w:lineRule="auto"/>
    </w:pPr>
  </w:style>
  <w:style w:type="character" w:customStyle="1" w:styleId="NotedefinCar">
    <w:name w:val="Note de fin Car"/>
    <w:basedOn w:val="Policepardfaut"/>
    <w:link w:val="Notedefin"/>
    <w:uiPriority w:val="99"/>
    <w:semiHidden/>
    <w:rsid w:val="000105DD"/>
    <w:rPr>
      <w:lang w:val="fr-FR"/>
    </w:rPr>
  </w:style>
  <w:style w:type="character" w:styleId="Appeldenotedefin">
    <w:name w:val="endnote reference"/>
    <w:basedOn w:val="Policepardfaut"/>
    <w:uiPriority w:val="99"/>
    <w:semiHidden/>
    <w:unhideWhenUsed/>
    <w:rsid w:val="000105DD"/>
    <w:rPr>
      <w:vertAlign w:val="superscript"/>
    </w:rPr>
  </w:style>
  <w:style w:type="paragraph" w:styleId="Notedebasdepage">
    <w:name w:val="footnote text"/>
    <w:basedOn w:val="Normal"/>
    <w:link w:val="NotedebasdepageCar"/>
    <w:uiPriority w:val="99"/>
    <w:semiHidden/>
    <w:unhideWhenUsed/>
    <w:rsid w:val="000105DD"/>
    <w:pPr>
      <w:spacing w:after="0" w:line="240" w:lineRule="auto"/>
    </w:pPr>
  </w:style>
  <w:style w:type="character" w:customStyle="1" w:styleId="NotedebasdepageCar">
    <w:name w:val="Note de bas de page Car"/>
    <w:basedOn w:val="Policepardfaut"/>
    <w:link w:val="Notedebasdepage"/>
    <w:uiPriority w:val="99"/>
    <w:semiHidden/>
    <w:rsid w:val="000105DD"/>
    <w:rPr>
      <w:lang w:val="fr-FR"/>
    </w:rPr>
  </w:style>
  <w:style w:type="character" w:styleId="Appelnotedebasdep">
    <w:name w:val="footnote reference"/>
    <w:basedOn w:val="Policepardfaut"/>
    <w:uiPriority w:val="99"/>
    <w:semiHidden/>
    <w:unhideWhenUsed/>
    <w:rsid w:val="000105DD"/>
    <w:rPr>
      <w:vertAlign w:val="superscript"/>
    </w:rPr>
  </w:style>
  <w:style w:type="character" w:customStyle="1" w:styleId="Titre3Car">
    <w:name w:val="Titre 3 Car"/>
    <w:basedOn w:val="Policepardfaut"/>
    <w:link w:val="Titre3"/>
    <w:uiPriority w:val="1"/>
    <w:rsid w:val="007421AA"/>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A279F9"/>
    <w:pPr>
      <w:spacing w:after="100"/>
      <w:ind w:left="200"/>
    </w:pPr>
  </w:style>
  <w:style w:type="paragraph" w:styleId="TM3">
    <w:name w:val="toc 3"/>
    <w:basedOn w:val="Normal"/>
    <w:next w:val="Normal"/>
    <w:autoRedefine/>
    <w:uiPriority w:val="39"/>
    <w:unhideWhenUsed/>
    <w:rsid w:val="00A279F9"/>
    <w:pPr>
      <w:spacing w:after="100"/>
      <w:ind w:left="400"/>
    </w:pPr>
  </w:style>
  <w:style w:type="paragraph" w:styleId="Lgende">
    <w:name w:val="caption"/>
    <w:basedOn w:val="Normal"/>
    <w:next w:val="Normal"/>
    <w:uiPriority w:val="35"/>
    <w:unhideWhenUsed/>
    <w:qFormat/>
    <w:rsid w:val="00681589"/>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ctruillet/KreGit"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github.com/ctruillet/KreGit"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ctruillet.github.io/KreGit/" TargetMode="External"/><Relationship Id="rId3" Type="http://schemas.openxmlformats.org/officeDocument/2006/relationships/hyperlink" Target="https://code.visualstudio.com/" TargetMode="External"/><Relationship Id="rId7" Type="http://schemas.openxmlformats.org/officeDocument/2006/relationships/hyperlink" Target="https://en.wikipedia.org/wiki/Yap%C4%B1_ve_Kredi_Bankas%C4%B1" TargetMode="External"/><Relationship Id="rId2" Type="http://schemas.openxmlformats.org/officeDocument/2006/relationships/hyperlink" Target="https://fr.wikipedia.org/wiki/Comma-separated_values" TargetMode="External"/><Relationship Id="rId1" Type="http://schemas.openxmlformats.org/officeDocument/2006/relationships/hyperlink" Target="https://fr.wikipedia.org/wiki/JavaScript_Object_Notation" TargetMode="External"/><Relationship Id="rId6" Type="http://schemas.openxmlformats.org/officeDocument/2006/relationships/hyperlink" Target="https://www.messenger.com/" TargetMode="External"/><Relationship Id="rId5" Type="http://schemas.openxmlformats.org/officeDocument/2006/relationships/hyperlink" Target="https://github.com/" TargetMode="External"/><Relationship Id="rId10" Type="http://schemas.openxmlformats.org/officeDocument/2006/relationships/hyperlink" Target="https://kgabis.github.io/parson/" TargetMode="External"/><Relationship Id="rId4" Type="http://schemas.openxmlformats.org/officeDocument/2006/relationships/hyperlink" Target="https://korben.info/installer-shell-bash-linux-windows-10.html" TargetMode="External"/><Relationship Id="rId9" Type="http://schemas.openxmlformats.org/officeDocument/2006/relationships/hyperlink" Target="https://fr.wikipedia.org/wiki/Kaamelot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233;ment\AppData\Roaming\Microsoft\Templates\Rapport%20annuel%20(conception%20Rouge%20et%20no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FE014C83A4394B766EE0897672202"/>
        <w:category>
          <w:name w:val="Général"/>
          <w:gallery w:val="placeholder"/>
        </w:category>
        <w:types>
          <w:type w:val="bbPlcHdr"/>
        </w:types>
        <w:behaviors>
          <w:behavior w:val="content"/>
        </w:behaviors>
        <w:guid w:val="{BE5B8DAB-6DA1-4B2E-ADA8-13A916598642}"/>
      </w:docPartPr>
      <w:docPartBody>
        <w:p w:rsidR="00FD6772" w:rsidRDefault="00254850">
          <w:pPr>
            <w:pStyle w:val="15EFE014C83A4394B766EE0897672202"/>
          </w:pPr>
          <w:r w:rsidRPr="002E3E7D">
            <w:rPr>
              <w:rStyle w:val="lev"/>
              <w:noProof/>
            </w:rPr>
            <w:t>[Entreprise]</w:t>
          </w:r>
        </w:p>
      </w:docPartBody>
    </w:docPart>
    <w:docPart>
      <w:docPartPr>
        <w:name w:val="468DC201C3294ABE84E0E36B558F1925"/>
        <w:category>
          <w:name w:val="Général"/>
          <w:gallery w:val="placeholder"/>
        </w:category>
        <w:types>
          <w:type w:val="bbPlcHdr"/>
        </w:types>
        <w:behaviors>
          <w:behavior w:val="content"/>
        </w:behaviors>
        <w:guid w:val="{D887468A-F4C4-415C-9686-179301299299}"/>
      </w:docPartPr>
      <w:docPartBody>
        <w:p w:rsidR="00FD6772" w:rsidRDefault="00254850">
          <w:pPr>
            <w:pStyle w:val="468DC201C3294ABE84E0E36B558F1925"/>
          </w:pPr>
          <w:r w:rsidRPr="002E3E7D">
            <w:rPr>
              <w:noProof/>
            </w:rPr>
            <w:t>[Site web]</w:t>
          </w:r>
        </w:p>
      </w:docPartBody>
    </w:docPart>
    <w:docPart>
      <w:docPartPr>
        <w:name w:val="8F1543422704490A8F9348E389F3C308"/>
        <w:category>
          <w:name w:val="Général"/>
          <w:gallery w:val="placeholder"/>
        </w:category>
        <w:types>
          <w:type w:val="bbPlcHdr"/>
        </w:types>
        <w:behaviors>
          <w:behavior w:val="content"/>
        </w:behaviors>
        <w:guid w:val="{3B63E719-B95C-491E-9266-94E7EEE2F55E}"/>
      </w:docPartPr>
      <w:docPartBody>
        <w:p w:rsidR="00FD6772" w:rsidRDefault="00254850">
          <w:pPr>
            <w:pStyle w:val="8F1543422704490A8F9348E389F3C308"/>
          </w:pPr>
          <w:r w:rsidRPr="00C51740">
            <w:rPr>
              <w:noProof/>
            </w:rPr>
            <w:t>Rapport annuel</w:t>
          </w:r>
        </w:p>
      </w:docPartBody>
    </w:docPart>
    <w:docPart>
      <w:docPartPr>
        <w:name w:val="B8501C7F514C47B790D070E3DB9F6AB7"/>
        <w:category>
          <w:name w:val="Général"/>
          <w:gallery w:val="placeholder"/>
        </w:category>
        <w:types>
          <w:type w:val="bbPlcHdr"/>
        </w:types>
        <w:behaviors>
          <w:behavior w:val="content"/>
        </w:behaviors>
        <w:guid w:val="{7F22A64D-FF0F-409D-B032-B8D7BA791CF4}"/>
      </w:docPartPr>
      <w:docPartBody>
        <w:p w:rsidR="00FD6772" w:rsidRDefault="00254850">
          <w:pPr>
            <w:pStyle w:val="B8501C7F514C47B790D070E3DB9F6AB7"/>
          </w:pPr>
          <w:r>
            <w:t>[</w:t>
          </w:r>
          <w:r>
            <w:rPr>
              <w:noProof/>
            </w:rPr>
            <w:t>Année</w:t>
          </w:r>
          <w:r>
            <w:t>]</w:t>
          </w:r>
        </w:p>
      </w:docPartBody>
    </w:docPart>
    <w:docPart>
      <w:docPartPr>
        <w:name w:val="F5697CF1BE1B44D4BAC7B18E2FD13AEE"/>
        <w:category>
          <w:name w:val="Général"/>
          <w:gallery w:val="placeholder"/>
        </w:category>
        <w:types>
          <w:type w:val="bbPlcHdr"/>
        </w:types>
        <w:behaviors>
          <w:behavior w:val="content"/>
        </w:behaviors>
        <w:guid w:val="{112332A1-FD2F-4DD8-90A0-1B826A8978C1}"/>
      </w:docPartPr>
      <w:docPartBody>
        <w:p w:rsidR="00FD6772" w:rsidRDefault="00254850">
          <w:pPr>
            <w:pStyle w:val="F5697CF1BE1B44D4BAC7B18E2FD13AEE"/>
          </w:pPr>
          <w:r w:rsidRPr="00C51740">
            <w:rPr>
              <w:noProof/>
            </w:rPr>
            <w:t>[Ajoutez ici une citation de l’un des dirigeants de votre entreprise ou utilisez cet emplacement pour insérer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epuce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D0"/>
    <w:rsid w:val="00254850"/>
    <w:rsid w:val="00D85BD0"/>
    <w:rsid w:val="00E22123"/>
    <w:rsid w:val="00FD6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B6E9B03FAC24485BBC2D66361B74572">
    <w:name w:val="5B6E9B03FAC24485BBC2D66361B74572"/>
  </w:style>
  <w:style w:type="paragraph" w:customStyle="1" w:styleId="EBA9F4CB48314554891AC8B2DCAA1C3F">
    <w:name w:val="EBA9F4CB48314554891AC8B2DCAA1C3F"/>
  </w:style>
  <w:style w:type="paragraph" w:customStyle="1" w:styleId="0913AB6FB6BA4FB69ABEE69B31B3AAB8">
    <w:name w:val="0913AB6FB6BA4FB69ABEE69B31B3AAB8"/>
  </w:style>
  <w:style w:type="paragraph" w:customStyle="1" w:styleId="C54B146B845C4D0F98ADCFD762CE58DE">
    <w:name w:val="C54B146B845C4D0F98ADCFD762CE58DE"/>
  </w:style>
  <w:style w:type="paragraph" w:customStyle="1" w:styleId="1A588B22B412488FBDD94DF802676651">
    <w:name w:val="1A588B22B412488FBDD94DF802676651"/>
  </w:style>
  <w:style w:type="paragraph" w:customStyle="1" w:styleId="1C2346A623134E4BA331559B614B5272">
    <w:name w:val="1C2346A623134E4BA331559B614B5272"/>
  </w:style>
  <w:style w:type="paragraph" w:customStyle="1" w:styleId="DDC9EB62775A4D5382063C9EEB71CA9B">
    <w:name w:val="DDC9EB62775A4D5382063C9EEB71CA9B"/>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B60FDF4F3233498B901BDA3F9B468761">
    <w:name w:val="B60FDF4F3233498B901BDA3F9B468761"/>
  </w:style>
  <w:style w:type="paragraph" w:customStyle="1" w:styleId="4A0817A29934425DA8DD24F296AA4600">
    <w:name w:val="4A0817A29934425DA8DD24F296AA4600"/>
  </w:style>
  <w:style w:type="paragraph" w:customStyle="1" w:styleId="4BE2F6D04D604613AB3B399532777810">
    <w:name w:val="4BE2F6D04D604613AB3B399532777810"/>
  </w:style>
  <w:style w:type="paragraph" w:customStyle="1" w:styleId="291DFD0831DD45EF923C58823BF74C67">
    <w:name w:val="291DFD0831DD45EF923C58823BF74C67"/>
  </w:style>
  <w:style w:type="paragraph" w:customStyle="1" w:styleId="0F259C51F707497B8249C24A059D78FF">
    <w:name w:val="0F259C51F707497B8249C24A059D78FF"/>
  </w:style>
  <w:style w:type="paragraph" w:customStyle="1" w:styleId="103344F63ED346808391CA4C6712479B">
    <w:name w:val="103344F63ED346808391CA4C6712479B"/>
  </w:style>
  <w:style w:type="paragraph" w:customStyle="1" w:styleId="AFFB2FAAB07541E8A927D5A744BA7190">
    <w:name w:val="AFFB2FAAB07541E8A927D5A744BA7190"/>
  </w:style>
  <w:style w:type="paragraph" w:customStyle="1" w:styleId="755E25AC4C004C90A71F518918FBDA5B">
    <w:name w:val="755E25AC4C004C90A71F518918FBDA5B"/>
  </w:style>
  <w:style w:type="character" w:styleId="lev">
    <w:name w:val="Strong"/>
    <w:basedOn w:val="Policepardfaut"/>
    <w:uiPriority w:val="10"/>
    <w:qFormat/>
    <w:rPr>
      <w:b/>
      <w:bCs/>
    </w:rPr>
  </w:style>
  <w:style w:type="paragraph" w:customStyle="1" w:styleId="E44288B10A4C4AF88DAE2E6AD15E884C">
    <w:name w:val="E44288B10A4C4AF88DAE2E6AD15E884C"/>
  </w:style>
  <w:style w:type="paragraph" w:customStyle="1" w:styleId="C5C918BAFE154AA58C2459116029A702">
    <w:name w:val="C5C918BAFE154AA58C2459116029A702"/>
  </w:style>
  <w:style w:type="paragraph" w:customStyle="1" w:styleId="FF8D1714F34B4EDCA09AEC96131E14B1">
    <w:name w:val="FF8D1714F34B4EDCA09AEC96131E14B1"/>
  </w:style>
  <w:style w:type="paragraph" w:customStyle="1" w:styleId="456CE122C73540439FAA9802FDDA9940">
    <w:name w:val="456CE122C73540439FAA9802FDDA9940"/>
  </w:style>
  <w:style w:type="paragraph" w:customStyle="1" w:styleId="A5A654515BDB4FC084A5EE2D12E46BA5">
    <w:name w:val="A5A654515BDB4FC084A5EE2D12E46BA5"/>
  </w:style>
  <w:style w:type="paragraph" w:customStyle="1" w:styleId="36A1A7C8B3794DBABB0F08996C788FF3">
    <w:name w:val="36A1A7C8B3794DBABB0F08996C788FF3"/>
  </w:style>
  <w:style w:type="paragraph" w:customStyle="1" w:styleId="DA07B4100F924006881D044C8E675BFE">
    <w:name w:val="DA07B4100F924006881D044C8E675BFE"/>
  </w:style>
  <w:style w:type="paragraph" w:customStyle="1" w:styleId="A822AA9765794F3EB08E434EA7946624">
    <w:name w:val="A822AA9765794F3EB08E434EA7946624"/>
  </w:style>
  <w:style w:type="paragraph" w:customStyle="1" w:styleId="61CBEEE438954BDFAB465E728DDE5CDA">
    <w:name w:val="61CBEEE438954BDFAB465E728DDE5CDA"/>
  </w:style>
  <w:style w:type="paragraph" w:customStyle="1" w:styleId="EC950C6B1A9241C48F47C46DB34F6D34">
    <w:name w:val="EC950C6B1A9241C48F47C46DB34F6D34"/>
  </w:style>
  <w:style w:type="paragraph" w:customStyle="1" w:styleId="3FB7200B4B894A06B316BBFF4B2B9715">
    <w:name w:val="3FB7200B4B894A06B316BBFF4B2B9715"/>
  </w:style>
  <w:style w:type="paragraph" w:customStyle="1" w:styleId="5415E6EF7B654F709CE4F682609F48AD">
    <w:name w:val="5415E6EF7B654F709CE4F682609F48AD"/>
  </w:style>
  <w:style w:type="paragraph" w:customStyle="1" w:styleId="C18C4AE7401747EB92D0F8F82DA44434">
    <w:name w:val="C18C4AE7401747EB92D0F8F82DA44434"/>
  </w:style>
  <w:style w:type="paragraph" w:customStyle="1" w:styleId="486E66EB7D924CCB9313F4B3F3F14ECB">
    <w:name w:val="486E66EB7D924CCB9313F4B3F3F14ECB"/>
  </w:style>
  <w:style w:type="paragraph" w:customStyle="1" w:styleId="A11E5BCECD3E4B2EA49EC4B6F0C6DF69">
    <w:name w:val="A11E5BCECD3E4B2EA49EC4B6F0C6DF69"/>
  </w:style>
  <w:style w:type="paragraph" w:customStyle="1" w:styleId="15EFE014C83A4394B766EE0897672202">
    <w:name w:val="15EFE014C83A4394B766EE0897672202"/>
  </w:style>
  <w:style w:type="paragraph" w:customStyle="1" w:styleId="733F18B5ED784F7FB6069A81A40D3C5A">
    <w:name w:val="733F18B5ED784F7FB6069A81A40D3C5A"/>
  </w:style>
  <w:style w:type="paragraph" w:customStyle="1" w:styleId="468DC201C3294ABE84E0E36B558F1925">
    <w:name w:val="468DC201C3294ABE84E0E36B558F1925"/>
  </w:style>
  <w:style w:type="paragraph" w:customStyle="1" w:styleId="8F1543422704490A8F9348E389F3C308">
    <w:name w:val="8F1543422704490A8F9348E389F3C308"/>
  </w:style>
  <w:style w:type="paragraph" w:customStyle="1" w:styleId="B8501C7F514C47B790D070E3DB9F6AB7">
    <w:name w:val="B8501C7F514C47B790D070E3DB9F6AB7"/>
  </w:style>
  <w:style w:type="paragraph" w:customStyle="1" w:styleId="F5697CF1BE1B44D4BAC7B18E2FD13AEE">
    <w:name w:val="F5697CF1BE1B44D4BAC7B18E2FD13AEE"/>
  </w:style>
  <w:style w:type="paragraph" w:customStyle="1" w:styleId="DF48F8F5893E4ECA80D7A9BB99D8CB47">
    <w:name w:val="DF48F8F5893E4ECA80D7A9BB99D8CB47"/>
    <w:rsid w:val="00D85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2019-04-01T00:00:00</PublishDate>
  <Abstract>« Drosophile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ThumbnailAssetId xmlns="6d93d202-47fc-4405-873a-cab67cc5f1b2" xsi:nil="true"/>
    <AssetType xmlns="6d93d202-47fc-4405-873a-cab67cc5f1b2">TP</AssetType>
    <Milestone xmlns="6d93d202-47fc-4405-873a-cab67cc5f1b2" xsi:nil="true"/>
    <OriginAsset xmlns="6d93d202-47fc-4405-873a-cab67cc5f1b2" xsi:nil="true"/>
    <TPComponent xmlns="6d93d202-47fc-4405-873a-cab67cc5f1b2" xsi:nil="true"/>
    <AssetId xmlns="6d93d202-47fc-4405-873a-cab67cc5f1b2">TP102835062</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455905</Value>
      <Value>455906</Value>
    </PublishStatusLookup>
    <LocLastLocAttemptVersionLookup xmlns="6d93d202-47fc-4405-873a-cab67cc5f1b2">145330</LocLastLocAttemptVersionLookup>
    <TemplateTemplateType xmlns="6d93d202-47fc-4405-873a-cab67cc5f1b2">Word Document Template</TemplateTemplateType>
    <IsSearchable xmlns="6d93d202-47fc-4405-873a-cab67cc5f1b2">true</IsSearchable>
    <TPNamespace xmlns="6d93d202-47fc-4405-873a-cab67cc5f1b2" xsi:nil="true"/>
    <Markets xmlns="6d93d202-47fc-4405-873a-cab67cc5f1b2"/>
    <OriginalSourceMarket xmlns="6d93d202-47fc-4405-873a-cab67cc5f1b2">english</OriginalSourceMarket>
    <APDescription xmlns="6d93d202-47fc-4405-873a-cab67cc5f1b2">Use this annual report template to create a report for your business. It includes simple instuctional text to assist you in building a good report. Matches the Red and Black design set.
</APDescription>
    <TPInstallLocation xmlns="6d93d202-47fc-4405-873a-cab67cc5f1b2" xsi:nil="true"/>
    <TPAppVersion xmlns="6d93d202-47fc-4405-873a-cab67cc5f1b2" xsi:nil="true"/>
    <TPCommandLine xmlns="6d93d202-47fc-4405-873a-cab67cc5f1b2" xsi:nil="true"/>
    <APAuthor xmlns="6d93d202-47fc-4405-873a-cab67cc5f1b2">
      <UserInfo>
        <DisplayName>System Account</DisplayName>
        <AccountId>1073741823</AccountId>
        <AccountType/>
      </UserInfo>
    </APAuthor>
    <EditorialStatus xmlns="6d93d202-47fc-4405-873a-cab67cc5f1b2">Complete</EditorialStatus>
    <PublishTargets xmlns="6d93d202-47fc-4405-873a-cab67cc5f1b2">OfficeOnlineVNext,OfflineBuild</PublishTargets>
    <TPLaunchHelpLinkType xmlns="6d93d202-47fc-4405-873a-cab67cc5f1b2">Template</TPLaunchHelpLinkType>
    <OriginalRelease xmlns="6d93d202-47fc-4405-873a-cab67cc5f1b2">15</OriginalRelease>
    <FriendlyTitle xmlns="6d93d202-47fc-4405-873a-cab67cc5f1b2" xsi:nil="tru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TPExecutable xmlns="6d93d202-47fc-4405-873a-cab67cc5f1b2" xsi:nil="true"/>
    <SubmitterId xmlns="6d93d202-47fc-4405-873a-cab67cc5f1b2" xsi:nil="true"/>
    <AcquiredFrom xmlns="6d93d202-47fc-4405-873a-cab67cc5f1b2">Internal MS</AcquiredFrom>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MachineTranslated xmlns="6d93d202-47fc-4405-873a-cab67cc5f1b2">false</MachineTranslated>
    <PlannedPubDate xmlns="6d93d202-47fc-4405-873a-cab67cc5f1b2" xsi:nil="true"/>
    <ArtSampleDocs xmlns="6d93d202-47fc-4405-873a-cab67cc5f1b2" xsi:nil="true"/>
    <ApprovalLog xmlns="6d93d202-47fc-4405-873a-cab67cc5f1b2" xsi:nil="true"/>
    <ApprovalStatus xmlns="6d93d202-47fc-4405-873a-cab67cc5f1b2">InProgress</ApprovalStatus>
    <EditorialTags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HandoffToMSDN xmlns="6d93d202-47fc-4405-873a-cab67cc5f1b2" xsi:nil="true"/>
    <UALocComments xmlns="6d93d202-47fc-4405-873a-cab67cc5f1b2" xsi:nil="true"/>
    <UALocRecommendation xmlns="6d93d202-47fc-4405-873a-cab67cc5f1b2">Localize</UALocRecommendation>
    <Component xmlns="64acb2c5-0a2b-4bda-bd34-58e36cbb80d2" xsi:nil="true"/>
    <AssetStart xmlns="6d93d202-47fc-4405-873a-cab67cc5f1b2">2012-06-08T13:13:40+00:00</AssetStart>
    <LastModifiedDateTime xmlns="6d93d202-47fc-4405-873a-cab67cc5f1b2" xsi:nil="true"/>
    <LocMarketGroupTiers2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2029-01-01T00:00:00+00:00</AssetExpire>
    <IntlLangReviewDate xmlns="6d93d202-47fc-4405-873a-cab67cc5f1b2" xsi:nil="true"/>
    <IntlLangReview xmlns="6d93d202-47fc-4405-873a-cab67cc5f1b2">false</IntlLangReview>
    <OOCacheId xmlns="6d93d202-47fc-4405-873a-cab67cc5f1b2" xsi:nil="true"/>
    <PolicheckWords xmlns="6d93d202-47fc-4405-873a-cab67cc5f1b2" xsi:nil="true"/>
    <CSXSubmissionMarket xmlns="6d93d202-47fc-4405-873a-cab67cc5f1b2" xsi:nil="true"/>
    <BlockPublish xmlns="6d93d202-47fc-4405-873a-cab67cc5f1b2">false</BlockPublish>
    <LocComments xmlns="6d93d202-47fc-4405-873a-cab67cc5f1b2" xsi:nil="true"/>
    <Providers xmlns="6d93d202-47fc-4405-873a-cab67cc5f1b2" xsi:nil="true"/>
    <TimesCloned xmlns="6d93d202-47fc-4405-873a-cab67cc5f1b2" xsi:nil="true"/>
    <ClipArtFilename xmlns="6d93d202-47fc-4405-873a-cab67cc5f1b2" xsi:nil="true"/>
    <TaxCatchAll xmlns="6d93d202-47fc-4405-873a-cab67cc5f1b2"/>
    <PrimaryImageGen xmlns="6d93d202-47fc-4405-873a-cab67cc5f1b2">false</PrimaryImageGen>
    <ContentItem xmlns="6d93d202-47fc-4405-873a-cab67cc5f1b2" xsi:nil="true"/>
    <BugNumber xmlns="6d93d202-47fc-4405-873a-cab67cc5f1b2" xsi:nil="true"/>
    <LegacyData xmlns="6d93d202-47fc-4405-873a-cab67cc5f1b2" xsi:nil="true"/>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Provider xmlns="6d93d202-47fc-4405-873a-cab67cc5f1b2" xsi:nil="true"/>
    <CSXSubmissionDate xmlns="6d93d202-47fc-4405-873a-cab67cc5f1b2" xsi:nil="true"/>
    <Description0 xmlns="64acb2c5-0a2b-4bda-bd34-58e36cbb80d2" xsi:nil="true"/>
    <DSATActionTaken xmlns="6d93d202-47fc-4405-873a-cab67cc5f1b2" xsi:nil="true"/>
    <APEditor xmlns="6d93d202-47fc-4405-873a-cab67cc5f1b2">
      <UserInfo>
        <DisplayName/>
        <AccountId xsi:nil="true"/>
        <AccountType/>
      </UserInfo>
    </APEditor>
    <OutputCachingOn xmlns="6d93d202-47fc-4405-873a-cab67cc5f1b2">false</OutputCachingOn>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3.xml><?xml version="1.0" encoding="utf-8"?>
<ds:datastoreItem xmlns:ds="http://schemas.openxmlformats.org/officeDocument/2006/customXml" ds:itemID="{FE69D48F-BB59-47D5-AE15-5D1A8508704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9E0D847C-DEA3-4069-A003-3CF708125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7DC602-90B9-4E54-8C20-D8D484A8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noire).dotx</Template>
  <TotalTime>423</TotalTime>
  <Pages>1</Pages>
  <Words>1755</Words>
  <Characters>9654</Characters>
  <Application>Microsoft Office Word</Application>
  <DocSecurity>0</DocSecurity>
  <Lines>80</Lines>
  <Paragraphs>22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vt:lpstr>
      <vt:lpstr/>
      <vt:lpstr/>
    </vt:vector>
  </TitlesOfParts>
  <Company>Kregit</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Clément</dc:creator>
  <cp:lastModifiedBy>Clement Truillet</cp:lastModifiedBy>
  <cp:revision>53</cp:revision>
  <cp:lastPrinted>2019-04-07T19:53:00Z</cp:lastPrinted>
  <dcterms:created xsi:type="dcterms:W3CDTF">2019-04-07T13:12:00Z</dcterms:created>
  <dcterms:modified xsi:type="dcterms:W3CDTF">2019-04-07T20:23:00Z</dcterms:modified>
  <cp:contentStatus>https://ctruillet.github.io/KreGit/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Order">
    <vt:r8>9263700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